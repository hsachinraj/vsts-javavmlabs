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369D5" w14:textId="77777777" w:rsidR="0057535B" w:rsidRDefault="0057535B" w:rsidP="0057535B">
      <w:pPr>
        <w:pStyle w:val="HOLTitle1"/>
      </w:pPr>
    </w:p>
    <w:p w14:paraId="537FDEC1" w14:textId="77777777" w:rsidR="0057535B" w:rsidRPr="000617A6" w:rsidRDefault="0057535B" w:rsidP="0057535B">
      <w:pPr>
        <w:pStyle w:val="Title"/>
        <w:pBdr>
          <w:bottom w:val="double" w:sz="4" w:space="1" w:color="auto"/>
        </w:pBdr>
        <w:rPr>
          <w:rFonts w:ascii="Arial Narrow" w:hAnsi="Arial Narrow"/>
          <w:b/>
        </w:rPr>
      </w:pPr>
      <w:r w:rsidRPr="000617A6">
        <w:rPr>
          <w:rFonts w:ascii="Arial Narrow" w:hAnsi="Arial Narrow"/>
          <w:b/>
        </w:rPr>
        <w:t>Hands-On Lab/Demo Script</w:t>
      </w:r>
    </w:p>
    <w:p w14:paraId="6B916BCD" w14:textId="77777777" w:rsidR="0057535B" w:rsidRPr="000617A6" w:rsidRDefault="0057535B" w:rsidP="0057535B">
      <w:pPr>
        <w:spacing w:before="240"/>
        <w:rPr>
          <w:rFonts w:ascii="Arial Narrow" w:eastAsiaTheme="majorEastAsia" w:hAnsi="Arial Narrow" w:cstheme="majorBidi"/>
          <w:b/>
          <w:color w:val="2E74B5" w:themeColor="accent1" w:themeShade="BF"/>
          <w:sz w:val="72"/>
          <w:szCs w:val="32"/>
        </w:rPr>
      </w:pPr>
      <w:r w:rsidRPr="000617A6">
        <w:rPr>
          <w:rFonts w:ascii="Arial Narrow" w:eastAsiaTheme="majorEastAsia" w:hAnsi="Arial Narrow" w:cstheme="majorBidi"/>
          <w:b/>
          <w:color w:val="2E74B5" w:themeColor="accent1" w:themeShade="BF"/>
          <w:sz w:val="72"/>
          <w:szCs w:val="32"/>
        </w:rPr>
        <w:t xml:space="preserve">Java Development on Linux with Visual Studio Team Services </w:t>
      </w:r>
    </w:p>
    <w:p w14:paraId="44E18192" w14:textId="77777777" w:rsidR="0057535B" w:rsidRDefault="0057535B" w:rsidP="0057535B">
      <w:pPr>
        <w:rPr>
          <w:rFonts w:ascii="Arial Narrow" w:eastAsiaTheme="majorEastAsia" w:hAnsi="Arial Narrow" w:cstheme="majorBidi"/>
          <w:b/>
          <w:color w:val="2E74B5" w:themeColor="accent1" w:themeShade="BF"/>
          <w:sz w:val="56"/>
          <w:szCs w:val="32"/>
        </w:rPr>
      </w:pPr>
    </w:p>
    <w:p w14:paraId="6FDE56F5" w14:textId="5103A931" w:rsidR="006F5F6B" w:rsidRPr="00420E50" w:rsidRDefault="006F5F6B" w:rsidP="00420E50">
      <w:pPr>
        <w:pStyle w:val="Heading1"/>
      </w:pPr>
      <w:r w:rsidRPr="00420E50">
        <w:t xml:space="preserve">Exercise 1: Creating </w:t>
      </w:r>
      <w:r w:rsidR="00D657C5" w:rsidRPr="00420E50">
        <w:t>your</w:t>
      </w:r>
      <w:r w:rsidRPr="00420E50">
        <w:t xml:space="preserve"> V</w:t>
      </w:r>
      <w:r w:rsidR="00D657C5" w:rsidRPr="00420E50">
        <w:t xml:space="preserve">isual </w:t>
      </w:r>
      <w:r w:rsidRPr="00420E50">
        <w:t>S</w:t>
      </w:r>
      <w:r w:rsidR="00D657C5" w:rsidRPr="00420E50">
        <w:t xml:space="preserve">tudio </w:t>
      </w:r>
      <w:r w:rsidRPr="00420E50">
        <w:t>T</w:t>
      </w:r>
      <w:r w:rsidR="00D657C5" w:rsidRPr="00420E50">
        <w:t xml:space="preserve">eam </w:t>
      </w:r>
      <w:r w:rsidRPr="00420E50">
        <w:t>S</w:t>
      </w:r>
      <w:r w:rsidR="00D657C5" w:rsidRPr="00420E50">
        <w:t>ervices</w:t>
      </w:r>
      <w:r w:rsidRPr="00420E50">
        <w:t xml:space="preserve"> account and </w:t>
      </w:r>
      <w:r w:rsidR="00D657C5" w:rsidRPr="00420E50">
        <w:t>Team</w:t>
      </w:r>
      <w:r w:rsidRPr="00420E50">
        <w:t xml:space="preserve"> project</w:t>
      </w:r>
    </w:p>
    <w:p w14:paraId="3FBAEE2A" w14:textId="77777777" w:rsidR="006F5F6B" w:rsidRDefault="006F5F6B" w:rsidP="0057535B">
      <w:pPr>
        <w:rPr>
          <w:rFonts w:ascii="Arial Narrow" w:eastAsiaTheme="majorEastAsia" w:hAnsi="Arial Narrow" w:cstheme="majorBidi"/>
          <w:b/>
          <w:color w:val="2E74B5" w:themeColor="accent1" w:themeShade="BF"/>
          <w:sz w:val="56"/>
          <w:szCs w:val="32"/>
        </w:rPr>
      </w:pPr>
    </w:p>
    <w:p w14:paraId="014F9029" w14:textId="77777777" w:rsidR="0057535B" w:rsidRDefault="0057535B" w:rsidP="0057535B">
      <w:pPr>
        <w:rPr>
          <w:rFonts w:eastAsia="Batang"/>
          <w:noProof/>
          <w:lang w:eastAsia="ko-KR"/>
        </w:rPr>
      </w:pPr>
      <w:r>
        <w:rPr>
          <w:rFonts w:eastAsia="Batang"/>
          <w:noProof/>
          <w:lang w:eastAsia="ko-KR"/>
        </w:rPr>
        <w:t>Lab version:</w:t>
      </w:r>
      <w:r>
        <w:rPr>
          <w:rFonts w:eastAsia="Batang"/>
          <w:noProof/>
          <w:lang w:eastAsia="ko-KR"/>
        </w:rPr>
        <w:tab/>
        <w:t>1.1.0</w:t>
      </w:r>
    </w:p>
    <w:p w14:paraId="645A32A2" w14:textId="77777777" w:rsidR="0057535B" w:rsidRPr="007448FB" w:rsidRDefault="0057535B" w:rsidP="0057535B">
      <w:pPr>
        <w:rPr>
          <w:rFonts w:eastAsia="Batang"/>
          <w:noProof/>
          <w:lang w:eastAsia="ko-KR"/>
        </w:rPr>
      </w:pPr>
      <w:r>
        <w:rPr>
          <w:rFonts w:eastAsia="Batang"/>
          <w:noProof/>
          <w:lang w:eastAsia="ko-KR"/>
        </w:rPr>
        <w:t>Last updated:</w:t>
      </w:r>
      <w:r>
        <w:rPr>
          <w:rFonts w:eastAsia="Batang"/>
          <w:noProof/>
          <w:lang w:eastAsia="ko-KR"/>
        </w:rPr>
        <w:tab/>
        <w:t>3/7/2016</w:t>
      </w:r>
    </w:p>
    <w:p w14:paraId="73556477" w14:textId="77777777" w:rsidR="0057535B" w:rsidRDefault="0057535B" w:rsidP="0057535B"/>
    <w:p w14:paraId="2DFC18F3" w14:textId="77777777" w:rsidR="0057535B" w:rsidRDefault="0057535B" w:rsidP="0057535B"/>
    <w:p w14:paraId="3B55F586" w14:textId="77777777" w:rsidR="0057535B" w:rsidRDefault="0057535B" w:rsidP="0057535B"/>
    <w:p w14:paraId="6BB8E7F3" w14:textId="77777777" w:rsidR="0057535B" w:rsidRDefault="0057535B" w:rsidP="0057535B"/>
    <w:p w14:paraId="2FA7400D" w14:textId="77777777" w:rsidR="0057535B" w:rsidRDefault="0057535B" w:rsidP="0057535B"/>
    <w:p w14:paraId="3E51066B" w14:textId="77777777" w:rsidR="0057535B" w:rsidRDefault="0057535B" w:rsidP="0057535B"/>
    <w:p w14:paraId="45700C97" w14:textId="77777777" w:rsidR="004D028C" w:rsidRDefault="0057535B" w:rsidP="0057535B">
      <w:r>
        <w:rPr>
          <w:noProof/>
        </w:rPr>
        <w:drawing>
          <wp:inline distT="0" distB="0" distL="0" distR="0" wp14:anchorId="7E863DD1" wp14:editId="7EFE7B6D">
            <wp:extent cx="1085850" cy="1048407"/>
            <wp:effectExtent l="0" t="0" r="0" b="0"/>
            <wp:docPr id="139" name="Picture 139" descr="http://webtooling.visualstudio.com/themes/standard/favicon/mstile-310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tooling.visualstudio.com/themes/standard/favicon/mstile-310x31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65" t="15942" r="17391" b="23188"/>
                    <a:stretch/>
                  </pic:blipFill>
                  <pic:spPr bwMode="auto">
                    <a:xfrm>
                      <a:off x="0" y="0"/>
                      <a:ext cx="1086707" cy="1049234"/>
                    </a:xfrm>
                    <a:prstGeom prst="rect">
                      <a:avLst/>
                    </a:prstGeom>
                    <a:noFill/>
                    <a:ln>
                      <a:noFill/>
                    </a:ln>
                    <a:extLst>
                      <a:ext uri="{53640926-AAD7-44D8-BBD7-CCE9431645EC}">
                        <a14:shadowObscured xmlns:a14="http://schemas.microsoft.com/office/drawing/2010/main"/>
                      </a:ext>
                    </a:extLst>
                  </pic:spPr>
                </pic:pic>
              </a:graphicData>
            </a:graphic>
          </wp:inline>
        </w:drawing>
      </w:r>
    </w:p>
    <w:p w14:paraId="7D46718E" w14:textId="498AFF7D" w:rsidR="00D657C5" w:rsidRPr="00977155" w:rsidRDefault="00D657C5" w:rsidP="00977155">
      <w:pPr>
        <w:pStyle w:val="Heading2"/>
      </w:pPr>
      <w:r w:rsidRPr="00977155">
        <w:t>Creating your Visual Studio Team Services account</w:t>
      </w:r>
    </w:p>
    <w:p w14:paraId="6BD149C9" w14:textId="1665C996" w:rsidR="006F5F6B" w:rsidRDefault="00EF2A83" w:rsidP="006F5F6B">
      <w:pPr>
        <w:pStyle w:val="ExerciseDescription"/>
      </w:pPr>
      <w:r>
        <w:lastRenderedPageBreak/>
        <w:t xml:space="preserve">This exercise will walk you through the steps to creating your Visual Studio Team Services account and create a new project. </w:t>
      </w:r>
      <w:r w:rsidR="006F5F6B" w:rsidRPr="00EF66F2">
        <w:t xml:space="preserve"> </w:t>
      </w:r>
      <w:r w:rsidR="006F5F6B" w:rsidRPr="00EF2A83">
        <w:rPr>
          <w:b/>
        </w:rPr>
        <w:t>If you already have a VSTS account, you can skip a few steps and jump to step 13.</w:t>
      </w:r>
      <w:r w:rsidR="006F5F6B">
        <w:t xml:space="preserve"> Before you do step 13, you’ll need to log in to your VSTS account and start the New Team Project wizard. You can then follow the steps (the instructions assume you’re creating an account </w:t>
      </w:r>
      <w:r w:rsidR="006F5F6B">
        <w:rPr>
          <w:i/>
        </w:rPr>
        <w:t>and</w:t>
      </w:r>
      <w:r w:rsidR="006F5F6B">
        <w:t xml:space="preserve"> a Team Project at the same time but that’s not mandatory—you just need an account in which you have Project Collection Administrator permissions).</w:t>
      </w:r>
    </w:p>
    <w:p w14:paraId="7CC2A7CD" w14:textId="77777777" w:rsidR="006F5F6B" w:rsidRDefault="006F5F6B" w:rsidP="006F5F6B">
      <w:pPr>
        <w:pStyle w:val="ExerciseDescription"/>
      </w:pPr>
      <w:r>
        <w:t>Depending upon whether or not you have an MSDN Subscription, and whether you’ve tried Visual Studio Team Services before, you can get started a few ways. Regardless, you’ll need a valid Microsoft Account or already linked Organizational Account to move forward.</w:t>
      </w:r>
    </w:p>
    <w:p w14:paraId="52AC694B" w14:textId="1EE711F0" w:rsidR="006F5F6B" w:rsidRDefault="006F5F6B" w:rsidP="00977155">
      <w:pPr>
        <w:pStyle w:val="ExerciseStep"/>
        <w:ind w:firstLine="18"/>
      </w:pPr>
      <w:r>
        <w:t>Login to the virtual machine.</w:t>
      </w:r>
    </w:p>
    <w:p w14:paraId="3B504BF8" w14:textId="77777777" w:rsidR="006F5F6B" w:rsidRDefault="006F5F6B" w:rsidP="00977155">
      <w:pPr>
        <w:pStyle w:val="ExerciseStep"/>
        <w:ind w:firstLine="18"/>
      </w:pPr>
      <w:r>
        <w:t>Start the Firefox web browser.</w:t>
      </w:r>
    </w:p>
    <w:p w14:paraId="127F4E40" w14:textId="77777777" w:rsidR="006F5F6B" w:rsidRDefault="006F5F6B" w:rsidP="00977155">
      <w:pPr>
        <w:pStyle w:val="ExerciseStep"/>
        <w:ind w:firstLine="18"/>
      </w:pPr>
      <w:r>
        <w:t xml:space="preserve">If you don’t have an existing Microsoft account that you want to use, visit </w:t>
      </w:r>
      <w:hyperlink r:id="rId8" w:history="1">
        <w:r w:rsidRPr="00A3031E">
          <w:rPr>
            <w:rStyle w:val="Hyperlink"/>
          </w:rPr>
          <w:t>http://www.outlook.com</w:t>
        </w:r>
      </w:hyperlink>
      <w:r>
        <w:t xml:space="preserve"> to create a Microsoft Account and optionally get yourself a free personal e-mail address. If you have a Microsoft account you want to use, just continue to the next step.</w:t>
      </w:r>
    </w:p>
    <w:p w14:paraId="38E9A8F8" w14:textId="77777777" w:rsidR="006F5F6B" w:rsidRDefault="006F5F6B" w:rsidP="00977155">
      <w:pPr>
        <w:pStyle w:val="ExerciseStep"/>
        <w:ind w:firstLine="18"/>
      </w:pPr>
      <w:r>
        <w:t xml:space="preserve">Navigate to </w:t>
      </w:r>
      <w:hyperlink r:id="rId9" w:history="1">
        <w:r w:rsidRPr="00FF2FC4">
          <w:rPr>
            <w:rStyle w:val="Hyperlink"/>
          </w:rPr>
          <w:t>http://www.visualstudio.com</w:t>
        </w:r>
      </w:hyperlink>
      <w:r>
        <w:t>.</w:t>
      </w:r>
    </w:p>
    <w:p w14:paraId="77040303" w14:textId="77777777" w:rsidR="006F5F6B" w:rsidRDefault="006F5F6B" w:rsidP="00977155">
      <w:pPr>
        <w:pStyle w:val="ExerciseStep"/>
        <w:ind w:firstLine="18"/>
      </w:pPr>
      <w:r>
        <w:t xml:space="preserve">In the upper right-hand corner, click the </w:t>
      </w:r>
      <w:r w:rsidRPr="00B53C57">
        <w:rPr>
          <w:b/>
        </w:rPr>
        <w:t xml:space="preserve">Sign </w:t>
      </w:r>
      <w:proofErr w:type="gramStart"/>
      <w:r w:rsidRPr="00B53C57">
        <w:rPr>
          <w:b/>
        </w:rPr>
        <w:t>In</w:t>
      </w:r>
      <w:proofErr w:type="gramEnd"/>
      <w:r>
        <w:t xml:space="preserve"> link.</w:t>
      </w:r>
    </w:p>
    <w:p w14:paraId="1467259D" w14:textId="2DBFAB06" w:rsidR="006F5F6B" w:rsidRDefault="00977155" w:rsidP="00977155">
      <w:pPr>
        <w:pStyle w:val="ExerciseStepFigure"/>
        <w:ind w:firstLine="357"/>
        <w:jc w:val="center"/>
      </w:pPr>
      <w:r>
        <w:rPr>
          <w:noProof/>
        </w:rPr>
        <w:drawing>
          <wp:inline distT="0" distB="0" distL="0" distR="0" wp14:anchorId="2D10DBE0" wp14:editId="7994EF26">
            <wp:extent cx="5943600" cy="280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1620"/>
                    </a:xfrm>
                    <a:prstGeom prst="rect">
                      <a:avLst/>
                    </a:prstGeom>
                  </pic:spPr>
                </pic:pic>
              </a:graphicData>
            </a:graphic>
          </wp:inline>
        </w:drawing>
      </w:r>
    </w:p>
    <w:p w14:paraId="541AC715" w14:textId="77777777" w:rsidR="006F5F6B" w:rsidRDefault="006F5F6B" w:rsidP="00977155">
      <w:pPr>
        <w:pStyle w:val="ExerciseStep"/>
        <w:ind w:left="90" w:firstLine="0"/>
      </w:pPr>
      <w:r>
        <w:t xml:space="preserve">The site redirects you to a log in page like the following if you’re not already logged in (If you don’t see the following screen continue to the next step). Enter your e-mail address for your Microsoft account and its password and click </w:t>
      </w:r>
      <w:r w:rsidRPr="008372BF">
        <w:rPr>
          <w:b/>
        </w:rPr>
        <w:t>Sign in</w:t>
      </w:r>
      <w:r>
        <w:t>.</w:t>
      </w:r>
    </w:p>
    <w:p w14:paraId="225462AC" w14:textId="77777777" w:rsidR="006F5F6B" w:rsidRDefault="006F5F6B" w:rsidP="006F5F6B">
      <w:pPr>
        <w:pStyle w:val="ExerciseStepFigure"/>
        <w:jc w:val="center"/>
      </w:pPr>
      <w:r>
        <w:rPr>
          <w:noProof/>
        </w:rPr>
        <w:lastRenderedPageBreak/>
        <w:drawing>
          <wp:inline distT="0" distB="0" distL="0" distR="0" wp14:anchorId="7386943F" wp14:editId="0CF22E6D">
            <wp:extent cx="4306824" cy="24597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4306824" cy="2459736"/>
                    </a:xfrm>
                    <a:prstGeom prst="rect">
                      <a:avLst/>
                    </a:prstGeom>
                  </pic:spPr>
                </pic:pic>
              </a:graphicData>
            </a:graphic>
          </wp:inline>
        </w:drawing>
      </w:r>
    </w:p>
    <w:p w14:paraId="1A5A257F" w14:textId="236093C7" w:rsidR="006F5F6B" w:rsidRDefault="006F5F6B" w:rsidP="00977155">
      <w:pPr>
        <w:pStyle w:val="ExerciseStep"/>
        <w:ind w:left="90" w:firstLine="0"/>
        <w:jc w:val="both"/>
      </w:pPr>
      <w:r>
        <w:t xml:space="preserve">Once you’ve logged in, you might </w:t>
      </w:r>
      <w:r w:rsidR="00D657C5">
        <w:t xml:space="preserve">be </w:t>
      </w:r>
      <w:r>
        <w:t>greeted with a page (</w:t>
      </w:r>
      <w:r w:rsidRPr="005352A7">
        <w:rPr>
          <w:u w:val="single"/>
        </w:rPr>
        <w:t>if not, jump to the next step</w:t>
      </w:r>
      <w:r>
        <w:t xml:space="preserve">), like the following, that will allow you to confirm your </w:t>
      </w:r>
      <w:r>
        <w:rPr>
          <w:b/>
        </w:rPr>
        <w:t xml:space="preserve">display </w:t>
      </w:r>
      <w:r w:rsidRPr="005352A7">
        <w:rPr>
          <w:b/>
        </w:rPr>
        <w:t>name</w:t>
      </w:r>
      <w:r>
        <w:t xml:space="preserve">, </w:t>
      </w:r>
      <w:r w:rsidRPr="005352A7">
        <w:rPr>
          <w:b/>
        </w:rPr>
        <w:t>contact e-mail</w:t>
      </w:r>
      <w:r>
        <w:t xml:space="preserve">, and your </w:t>
      </w:r>
      <w:r w:rsidRPr="005352A7">
        <w:rPr>
          <w:b/>
        </w:rPr>
        <w:t>country/region</w:t>
      </w:r>
      <w:r>
        <w:t xml:space="preserve">. Once you set this information, you can change it later. Under the </w:t>
      </w:r>
      <w:r w:rsidRPr="005740C0">
        <w:rPr>
          <w:b/>
        </w:rPr>
        <w:t>Hello,</w:t>
      </w:r>
      <w:r>
        <w:t xml:space="preserve"> field, enter your first and last name. If you want to receive e-mail notifications from Visual Studio Team Services at a different e-mail address than the one associated with your Microsoft account, change the address shown under the </w:t>
      </w:r>
      <w:r w:rsidRPr="005740C0">
        <w:rPr>
          <w:b/>
        </w:rPr>
        <w:t>We’ll reach you at:</w:t>
      </w:r>
      <w:r>
        <w:t xml:space="preserve"> field. Click </w:t>
      </w:r>
      <w:r w:rsidRPr="005352A7">
        <w:rPr>
          <w:b/>
        </w:rPr>
        <w:t>Continue</w:t>
      </w:r>
      <w:r>
        <w:t>.</w:t>
      </w:r>
    </w:p>
    <w:p w14:paraId="0F5D37C8" w14:textId="77777777" w:rsidR="006F5F6B" w:rsidRDefault="006F5F6B" w:rsidP="006F5F6B">
      <w:pPr>
        <w:pStyle w:val="ExerciseStepFigure"/>
        <w:jc w:val="center"/>
      </w:pPr>
      <w:r>
        <w:rPr>
          <w:noProof/>
        </w:rPr>
        <w:drawing>
          <wp:inline distT="0" distB="0" distL="0" distR="0" wp14:anchorId="41EBB0B0" wp14:editId="09E62669">
            <wp:extent cx="2679192" cy="3849624"/>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2679192" cy="3849624"/>
                    </a:xfrm>
                    <a:prstGeom prst="rect">
                      <a:avLst/>
                    </a:prstGeom>
                  </pic:spPr>
                </pic:pic>
              </a:graphicData>
            </a:graphic>
          </wp:inline>
        </w:drawing>
      </w:r>
    </w:p>
    <w:p w14:paraId="0631A171" w14:textId="77777777" w:rsidR="006F5F6B" w:rsidRDefault="006F5F6B" w:rsidP="006F5F6B">
      <w:pPr>
        <w:pStyle w:val="ExerciseStep"/>
        <w:numPr>
          <w:ilvl w:val="0"/>
          <w:numId w:val="0"/>
        </w:numPr>
        <w:ind w:left="714"/>
      </w:pPr>
      <w:r>
        <w:t xml:space="preserve">You should now be at the </w:t>
      </w:r>
      <w:r w:rsidRPr="006E3A7F">
        <w:rPr>
          <w:b/>
        </w:rPr>
        <w:t>My Information</w:t>
      </w:r>
      <w:r>
        <w:t xml:space="preserve"> page. You’ll jump from here to the account creation process.</w:t>
      </w:r>
    </w:p>
    <w:p w14:paraId="390B1EDA" w14:textId="77777777" w:rsidR="006F5F6B" w:rsidRDefault="006F5F6B" w:rsidP="006F5F6B">
      <w:pPr>
        <w:pStyle w:val="ExerciseNote"/>
      </w:pPr>
      <w:r>
        <w:lastRenderedPageBreak/>
        <w:t>Please continue reading before making choices.</w:t>
      </w:r>
    </w:p>
    <w:p w14:paraId="7AAB70E0" w14:textId="77777777" w:rsidR="006F5F6B" w:rsidRDefault="006F5F6B" w:rsidP="006F5F6B">
      <w:pPr>
        <w:pStyle w:val="ExerciseStep"/>
        <w:numPr>
          <w:ilvl w:val="0"/>
          <w:numId w:val="0"/>
        </w:numPr>
        <w:ind w:left="720"/>
      </w:pPr>
      <w:r>
        <w:t>When you are creating an account, there are two pieces of data that you will need to provide.  However, from time to time, we experiment with different ways to onboard new customers. It is possible what you see will vary. In general, the following data is required.</w:t>
      </w:r>
    </w:p>
    <w:p w14:paraId="1E163FDB" w14:textId="77777777" w:rsidR="006F5F6B" w:rsidRDefault="006F5F6B" w:rsidP="006F5F6B">
      <w:pPr>
        <w:pStyle w:val="ExerciseStep"/>
        <w:numPr>
          <w:ilvl w:val="0"/>
          <w:numId w:val="0"/>
        </w:numPr>
        <w:ind w:left="720"/>
      </w:pPr>
      <w:r>
        <w:t xml:space="preserve">The first piece of data is the </w:t>
      </w:r>
      <w:r w:rsidRPr="00950432">
        <w:rPr>
          <w:b/>
        </w:rPr>
        <w:t>Account URL</w:t>
      </w:r>
      <w:r>
        <w:t xml:space="preserve">. Currently, all Visual Studio Team Services accounts live within the top-level </w:t>
      </w:r>
      <w:r w:rsidRPr="00950432">
        <w:rPr>
          <w:b/>
        </w:rPr>
        <w:t>visualstudio.com</w:t>
      </w:r>
      <w:r>
        <w:t xml:space="preserve"> domain. The account name you choose could be something personal, like your name, or something more work-related, like your company name. If you do intend to set up your account to share with others at your organization, you might want to coordinate this with those in your organization that manage your servers and infrastructure. Regardless, your biggest complication might be finding a good short name. The good news is that you can change your account name later if needed.</w:t>
      </w:r>
    </w:p>
    <w:p w14:paraId="569C7F69" w14:textId="77777777" w:rsidR="006F5F6B" w:rsidRDefault="006F5F6B" w:rsidP="006F5F6B">
      <w:pPr>
        <w:pStyle w:val="ExerciseStep"/>
        <w:numPr>
          <w:ilvl w:val="0"/>
          <w:numId w:val="0"/>
        </w:numPr>
        <w:ind w:left="720"/>
      </w:pPr>
      <w:r>
        <w:t>The second field that affects your account is where Microsoft hosts your account. Visual Studio Team Services is a purpose-built cloud service hosted in Microsoft Azure. You should pick the one that is closest to you and the majority of users of your account.</w:t>
      </w:r>
    </w:p>
    <w:p w14:paraId="4CD0CA97" w14:textId="77777777" w:rsidR="006F5F6B" w:rsidRDefault="006F5F6B" w:rsidP="006F5F6B">
      <w:pPr>
        <w:pStyle w:val="ExerciseStep"/>
        <w:numPr>
          <w:ilvl w:val="0"/>
          <w:numId w:val="0"/>
        </w:numPr>
        <w:ind w:left="720"/>
      </w:pPr>
      <w:r>
        <w:t>Once you have an account, you need at least one Team Project to track you work, store your code, test, and run builds. This lab gives you specific instructions so you can use some tools and complete the lab. Understand that Visual Studio Team Services is very flexible and that you should explore it after the event.</w:t>
      </w:r>
    </w:p>
    <w:p w14:paraId="00F8EED5" w14:textId="77777777" w:rsidR="006F5F6B" w:rsidRDefault="006F5F6B" w:rsidP="006F5F6B">
      <w:pPr>
        <w:pStyle w:val="ExerciseStep"/>
        <w:numPr>
          <w:ilvl w:val="0"/>
          <w:numId w:val="0"/>
        </w:numPr>
        <w:ind w:left="720"/>
      </w:pPr>
      <w:r>
        <w:t>The next section describes the Visual Studio Team Services on-boarding experience. What you see can and will vary if it is your first time accessing Visual Studio Team Services or not.</w:t>
      </w:r>
    </w:p>
    <w:p w14:paraId="68EF0B09" w14:textId="77777777" w:rsidR="006F5F6B" w:rsidRDefault="006F5F6B" w:rsidP="006F5F6B">
      <w:pPr>
        <w:pStyle w:val="ExerciseStep"/>
        <w:ind w:left="714" w:hanging="357"/>
      </w:pPr>
      <w:r>
        <w:t xml:space="preserve">On the right of the </w:t>
      </w:r>
      <w:r w:rsidRPr="006E3A7F">
        <w:rPr>
          <w:b/>
        </w:rPr>
        <w:t>My Information</w:t>
      </w:r>
      <w:r>
        <w:t xml:space="preserve"> page find the </w:t>
      </w:r>
      <w:r w:rsidRPr="002A0E50">
        <w:rPr>
          <w:b/>
        </w:rPr>
        <w:t>Create a free account now</w:t>
      </w:r>
      <w:r>
        <w:t xml:space="preserve"> link and click it.</w:t>
      </w:r>
    </w:p>
    <w:p w14:paraId="3587582D" w14:textId="4EDDB39C" w:rsidR="006F5F6B" w:rsidRDefault="00977155" w:rsidP="00977155">
      <w:pPr>
        <w:pStyle w:val="ExerciseStepFigure"/>
        <w:ind w:left="714"/>
        <w:jc w:val="center"/>
      </w:pPr>
      <w:r>
        <w:rPr>
          <w:noProof/>
        </w:rPr>
        <w:drawing>
          <wp:inline distT="0" distB="0" distL="0" distR="0" wp14:anchorId="4EEC0679" wp14:editId="4030EA26">
            <wp:extent cx="5943600" cy="2513723"/>
            <wp:effectExtent l="19050" t="19050" r="19050" b="20320"/>
            <wp:docPr id="3" name="Picture 3" descr="C:\Users\sraj\AppData\Local\Temp\SNAGHTML2946cd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j\AppData\Local\Temp\SNAGHTML2946cd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13723"/>
                    </a:xfrm>
                    <a:prstGeom prst="rect">
                      <a:avLst/>
                    </a:prstGeom>
                    <a:noFill/>
                    <a:ln>
                      <a:solidFill>
                        <a:schemeClr val="tx1"/>
                      </a:solidFill>
                    </a:ln>
                  </pic:spPr>
                </pic:pic>
              </a:graphicData>
            </a:graphic>
          </wp:inline>
        </w:drawing>
      </w:r>
    </w:p>
    <w:p w14:paraId="118F866D" w14:textId="428948DC" w:rsidR="006F5F6B" w:rsidRDefault="006F5F6B" w:rsidP="00D657C5">
      <w:pPr>
        <w:pStyle w:val="ExerciseStep"/>
        <w:numPr>
          <w:ilvl w:val="0"/>
          <w:numId w:val="0"/>
        </w:numPr>
      </w:pPr>
      <w:r>
        <w:t>Once you do this, the experience you get might vary.</w:t>
      </w:r>
      <w:r w:rsidR="00D657C5">
        <w:t xml:space="preserve"> </w:t>
      </w:r>
      <w:r>
        <w:t>If this is your very first time creating a team project, you will be prompted to create an account. Generally, you will see a screen like the following.</w:t>
      </w:r>
    </w:p>
    <w:p w14:paraId="4A24CA1B" w14:textId="77777777" w:rsidR="006F5F6B" w:rsidRDefault="006F5F6B" w:rsidP="00977155">
      <w:pPr>
        <w:pStyle w:val="ExerciseStepFigure"/>
        <w:jc w:val="center"/>
      </w:pPr>
      <w:r>
        <w:rPr>
          <w:noProof/>
        </w:rPr>
        <w:lastRenderedPageBreak/>
        <w:drawing>
          <wp:inline distT="0" distB="0" distL="0" distR="0" wp14:anchorId="06EA6B5E" wp14:editId="39980503">
            <wp:extent cx="4457700" cy="1982153"/>
            <wp:effectExtent l="19050" t="19050" r="19050" b="18415"/>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4457700" cy="1982153"/>
                    </a:xfrm>
                    <a:prstGeom prst="rect">
                      <a:avLst/>
                    </a:prstGeom>
                    <a:ln>
                      <a:solidFill>
                        <a:schemeClr val="tx1"/>
                      </a:solidFill>
                    </a:ln>
                  </pic:spPr>
                </pic:pic>
              </a:graphicData>
            </a:graphic>
          </wp:inline>
        </w:drawing>
      </w:r>
    </w:p>
    <w:p w14:paraId="006A44BB" w14:textId="77777777" w:rsidR="006F5F6B" w:rsidRDefault="006F5F6B" w:rsidP="00977155">
      <w:pPr>
        <w:pStyle w:val="ExerciseStep"/>
        <w:ind w:left="90" w:hanging="3"/>
      </w:pPr>
      <w:r>
        <w:t>Enter a value in the</w:t>
      </w:r>
      <w:r w:rsidRPr="00B26732">
        <w:rPr>
          <w:b/>
        </w:rPr>
        <w:t xml:space="preserve"> Account URL</w:t>
      </w:r>
      <w:r w:rsidRPr="002A0E50">
        <w:t xml:space="preserve"> field.</w:t>
      </w:r>
      <w:r>
        <w:t xml:space="preserve"> It is possible you might have to try a couple different names.</w:t>
      </w:r>
    </w:p>
    <w:p w14:paraId="07DB6206" w14:textId="77777777" w:rsidR="006F5F6B" w:rsidRDefault="006F5F6B" w:rsidP="00977155">
      <w:pPr>
        <w:pStyle w:val="ExerciseStep"/>
        <w:ind w:left="90" w:hanging="3"/>
      </w:pPr>
      <w:r>
        <w:t xml:space="preserve">Click the </w:t>
      </w:r>
      <w:r w:rsidRPr="00013592">
        <w:rPr>
          <w:b/>
        </w:rPr>
        <w:t>Change Options</w:t>
      </w:r>
      <w:r>
        <w:t xml:space="preserve"> link.</w:t>
      </w:r>
    </w:p>
    <w:p w14:paraId="064C3A7B" w14:textId="77777777" w:rsidR="006F5F6B" w:rsidRDefault="006F5F6B" w:rsidP="00977155">
      <w:pPr>
        <w:pStyle w:val="ExerciseStepFigure"/>
        <w:jc w:val="center"/>
      </w:pPr>
      <w:r>
        <w:rPr>
          <w:noProof/>
        </w:rPr>
        <w:drawing>
          <wp:inline distT="0" distB="0" distL="0" distR="0" wp14:anchorId="40670372" wp14:editId="4AFC05BA">
            <wp:extent cx="2664143" cy="1956911"/>
            <wp:effectExtent l="0" t="0" r="3175" b="5715"/>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4143" cy="1956911"/>
                    </a:xfrm>
                    <a:prstGeom prst="rect">
                      <a:avLst/>
                    </a:prstGeom>
                  </pic:spPr>
                </pic:pic>
              </a:graphicData>
            </a:graphic>
          </wp:inline>
        </w:drawing>
      </w:r>
    </w:p>
    <w:p w14:paraId="356C2570" w14:textId="77777777" w:rsidR="006F5F6B" w:rsidRDefault="006F5F6B" w:rsidP="00977155">
      <w:pPr>
        <w:pStyle w:val="ExerciseStep"/>
        <w:ind w:left="90" w:firstLine="0"/>
      </w:pPr>
      <w:r>
        <w:t>Select the appropriate region.</w:t>
      </w:r>
    </w:p>
    <w:p w14:paraId="3CD67E83" w14:textId="040E5706" w:rsidR="006F5F6B" w:rsidRDefault="006F5F6B" w:rsidP="00977155">
      <w:pPr>
        <w:pStyle w:val="ExerciseStepFigure"/>
        <w:jc w:val="center"/>
      </w:pPr>
      <w:r>
        <w:rPr>
          <w:noProof/>
        </w:rPr>
        <w:drawing>
          <wp:inline distT="0" distB="0" distL="0" distR="0" wp14:anchorId="41749E31" wp14:editId="31E58DAD">
            <wp:extent cx="2721293" cy="1821180"/>
            <wp:effectExtent l="0" t="0" r="3175" b="762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1293" cy="1821180"/>
                    </a:xfrm>
                    <a:prstGeom prst="rect">
                      <a:avLst/>
                    </a:prstGeom>
                  </pic:spPr>
                </pic:pic>
              </a:graphicData>
            </a:graphic>
          </wp:inline>
        </w:drawing>
      </w:r>
    </w:p>
    <w:p w14:paraId="0BC048A0" w14:textId="77777777" w:rsidR="006F5F6B" w:rsidRDefault="006F5F6B" w:rsidP="00977155">
      <w:pPr>
        <w:pStyle w:val="ExerciseStep"/>
        <w:ind w:left="90" w:firstLine="0"/>
      </w:pPr>
      <w:r>
        <w:t xml:space="preserve">Click the </w:t>
      </w:r>
      <w:r w:rsidRPr="0097697B">
        <w:rPr>
          <w:b/>
        </w:rPr>
        <w:t>Create Account</w:t>
      </w:r>
      <w:r>
        <w:t xml:space="preserve"> button.</w:t>
      </w:r>
    </w:p>
    <w:p w14:paraId="6AAEDE37" w14:textId="77777777" w:rsidR="006F5F6B" w:rsidRDefault="006F5F6B" w:rsidP="006F5F6B">
      <w:pPr>
        <w:pStyle w:val="ExerciseNote"/>
        <w:ind w:left="450" w:right="360"/>
      </w:pPr>
      <w:r>
        <w:t>If you have picked an account name in use, you will receive a warning. Pick a different name and try again.</w:t>
      </w:r>
    </w:p>
    <w:p w14:paraId="518FD7BE" w14:textId="77777777" w:rsidR="006F5F6B" w:rsidRDefault="006F5F6B" w:rsidP="00D657C5">
      <w:pPr>
        <w:pStyle w:val="ExerciseStep"/>
        <w:numPr>
          <w:ilvl w:val="0"/>
          <w:numId w:val="0"/>
        </w:numPr>
      </w:pPr>
      <w:r>
        <w:lastRenderedPageBreak/>
        <w:t xml:space="preserve">Creating a new account is typically fast and can take as little as a few seconds to complete. Once done, you will be directed to the </w:t>
      </w:r>
      <w:r w:rsidRPr="00274632">
        <w:rPr>
          <w:b/>
        </w:rPr>
        <w:t>Create your first project</w:t>
      </w:r>
      <w:r>
        <w:t xml:space="preserve"> page that helps you create your first Team Project. Continue to the steps after the following screen shot to fill in the details.</w:t>
      </w:r>
    </w:p>
    <w:p w14:paraId="16548638" w14:textId="77777777" w:rsidR="006F5F6B" w:rsidRDefault="006F5F6B" w:rsidP="006F5F6B">
      <w:pPr>
        <w:pStyle w:val="ExerciseStepFigure"/>
      </w:pPr>
      <w:r>
        <w:rPr>
          <w:noProof/>
        </w:rPr>
        <w:drawing>
          <wp:inline distT="0" distB="0" distL="0" distR="0" wp14:anchorId="4E78F173" wp14:editId="10D3AD2F">
            <wp:extent cx="5943600" cy="34334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5943600" cy="3433445"/>
                    </a:xfrm>
                    <a:prstGeom prst="rect">
                      <a:avLst/>
                    </a:prstGeom>
                  </pic:spPr>
                </pic:pic>
              </a:graphicData>
            </a:graphic>
          </wp:inline>
        </w:drawing>
      </w:r>
    </w:p>
    <w:p w14:paraId="43ADBEED" w14:textId="77777777" w:rsidR="006F5F6B" w:rsidRDefault="006F5F6B" w:rsidP="00977155">
      <w:pPr>
        <w:pStyle w:val="ExerciseStep"/>
        <w:ind w:left="90" w:firstLine="0"/>
      </w:pPr>
      <w:r>
        <w:t xml:space="preserve">Enter </w:t>
      </w:r>
      <w:proofErr w:type="spellStart"/>
      <w:r>
        <w:rPr>
          <w:b/>
        </w:rPr>
        <w:t>jdev</w:t>
      </w:r>
      <w:proofErr w:type="spellEnd"/>
      <w:r>
        <w:t xml:space="preserve"> in the </w:t>
      </w:r>
      <w:r w:rsidRPr="000F21F8">
        <w:rPr>
          <w:b/>
        </w:rPr>
        <w:t>Project name</w:t>
      </w:r>
      <w:r>
        <w:t xml:space="preserve"> field for your Team Project. If you use </w:t>
      </w:r>
      <w:proofErr w:type="spellStart"/>
      <w:r>
        <w:rPr>
          <w:b/>
        </w:rPr>
        <w:t>jdev</w:t>
      </w:r>
      <w:proofErr w:type="spellEnd"/>
      <w:r>
        <w:t xml:space="preserve"> while you are doing in this lab, your screen will match the screen shots and instructions here.</w:t>
      </w:r>
    </w:p>
    <w:p w14:paraId="7B8266DB" w14:textId="77777777" w:rsidR="006F5F6B" w:rsidRDefault="006F5F6B" w:rsidP="00977155">
      <w:pPr>
        <w:pStyle w:val="ExerciseStep"/>
        <w:ind w:left="90" w:firstLine="0"/>
      </w:pPr>
      <w:r>
        <w:t xml:space="preserve">Select the </w:t>
      </w:r>
      <w:r w:rsidRPr="00A52881">
        <w:rPr>
          <w:b/>
        </w:rPr>
        <w:t>Scrum</w:t>
      </w:r>
      <w:r>
        <w:t xml:space="preserve"> process template. </w:t>
      </w:r>
      <w:r w:rsidRPr="002A0E50">
        <w:rPr>
          <w:u w:val="single"/>
        </w:rPr>
        <w:t>This is required</w:t>
      </w:r>
      <w:r>
        <w:t>.</w:t>
      </w:r>
    </w:p>
    <w:p w14:paraId="54B0DAD1" w14:textId="77777777" w:rsidR="006F5F6B" w:rsidRDefault="006F5F6B" w:rsidP="00977155">
      <w:pPr>
        <w:pStyle w:val="ExerciseStep"/>
        <w:ind w:left="90" w:firstLine="0"/>
      </w:pPr>
      <w:r>
        <w:t xml:space="preserve">Select </w:t>
      </w:r>
      <w:r w:rsidRPr="0097697B">
        <w:rPr>
          <w:b/>
        </w:rPr>
        <w:t>Git</w:t>
      </w:r>
      <w:r>
        <w:t xml:space="preserve"> for Version Control. </w:t>
      </w:r>
      <w:r w:rsidRPr="002A0E50">
        <w:rPr>
          <w:u w:val="single"/>
        </w:rPr>
        <w:t>This is also required</w:t>
      </w:r>
      <w:r>
        <w:t>.</w:t>
      </w:r>
    </w:p>
    <w:p w14:paraId="3D3FC711" w14:textId="77777777" w:rsidR="006F5F6B" w:rsidRDefault="006F5F6B" w:rsidP="00977155">
      <w:pPr>
        <w:pStyle w:val="ExerciseStep"/>
        <w:ind w:left="90" w:firstLine="0"/>
      </w:pPr>
      <w:r>
        <w:t xml:space="preserve">If you are provided the option, place a check next to </w:t>
      </w:r>
      <w:r>
        <w:rPr>
          <w:b/>
        </w:rPr>
        <w:t>Create a README.md file to describe the project</w:t>
      </w:r>
      <w:r>
        <w:t>. If you do not get the option, there is nothing to worry about. Just continue.</w:t>
      </w:r>
    </w:p>
    <w:p w14:paraId="52C4AEEA" w14:textId="77777777" w:rsidR="006F5F6B" w:rsidRDefault="006F5F6B" w:rsidP="00977155">
      <w:pPr>
        <w:pStyle w:val="ExerciseStepFigure"/>
        <w:ind w:left="90"/>
        <w:jc w:val="center"/>
      </w:pPr>
      <w:r>
        <w:rPr>
          <w:noProof/>
        </w:rPr>
        <w:drawing>
          <wp:inline distT="0" distB="0" distL="0" distR="0" wp14:anchorId="23A7A6D6" wp14:editId="71B83382">
            <wp:extent cx="3785616" cy="2020824"/>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785616" cy="2020824"/>
                    </a:xfrm>
                    <a:prstGeom prst="rect">
                      <a:avLst/>
                    </a:prstGeom>
                  </pic:spPr>
                </pic:pic>
              </a:graphicData>
            </a:graphic>
          </wp:inline>
        </w:drawing>
      </w:r>
    </w:p>
    <w:p w14:paraId="5E773BBF" w14:textId="77777777" w:rsidR="006F5F6B" w:rsidRDefault="006F5F6B" w:rsidP="00977155">
      <w:pPr>
        <w:pStyle w:val="ExerciseStep"/>
        <w:ind w:left="90" w:firstLine="0"/>
      </w:pPr>
      <w:r w:rsidRPr="000F21F8">
        <w:t xml:space="preserve">Click </w:t>
      </w:r>
      <w:r w:rsidRPr="000239D4">
        <w:rPr>
          <w:b/>
        </w:rPr>
        <w:t>Create Project</w:t>
      </w:r>
      <w:r w:rsidRPr="000F21F8">
        <w:t>.</w:t>
      </w:r>
    </w:p>
    <w:p w14:paraId="1F3BE814" w14:textId="77777777" w:rsidR="006F5F6B" w:rsidRDefault="006F5F6B" w:rsidP="00977155">
      <w:pPr>
        <w:pStyle w:val="ExerciseStep"/>
        <w:numPr>
          <w:ilvl w:val="0"/>
          <w:numId w:val="0"/>
        </w:numPr>
        <w:ind w:left="90"/>
      </w:pPr>
      <w:r>
        <w:t xml:space="preserve">Visual Studio Team Services queues up a job to build your Team Project and, once again, in as little as a few seconds, you will have a new Team Project. </w:t>
      </w:r>
    </w:p>
    <w:p w14:paraId="58430B00" w14:textId="77777777" w:rsidR="006F5F6B" w:rsidRDefault="006F5F6B" w:rsidP="00977155">
      <w:pPr>
        <w:pStyle w:val="ExerciseStep"/>
        <w:ind w:left="90" w:firstLine="0"/>
      </w:pPr>
      <w:r>
        <w:lastRenderedPageBreak/>
        <w:t>Once done, you should be at your CODE hub in your Team Project. Continue reading if you don’t see a screen like below.</w:t>
      </w:r>
    </w:p>
    <w:p w14:paraId="1F09E0A2" w14:textId="77777777" w:rsidR="006F5F6B" w:rsidRDefault="006F5F6B" w:rsidP="00977155">
      <w:pPr>
        <w:pStyle w:val="ExerciseStepFigure"/>
        <w:ind w:left="90"/>
      </w:pPr>
      <w:r>
        <w:rPr>
          <w:noProof/>
        </w:rPr>
        <w:drawing>
          <wp:inline distT="0" distB="0" distL="0" distR="0" wp14:anchorId="429D0547" wp14:editId="1CE042CC">
            <wp:extent cx="5943600" cy="159321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screen">
                      <a:extLst>
                        <a:ext uri="{28A0092B-C50C-407E-A947-70E740481C1C}">
                          <a14:useLocalDpi xmlns:a14="http://schemas.microsoft.com/office/drawing/2010/main"/>
                        </a:ext>
                      </a:extLst>
                    </a:blip>
                    <a:stretch>
                      <a:fillRect/>
                    </a:stretch>
                  </pic:blipFill>
                  <pic:spPr>
                    <a:xfrm>
                      <a:off x="0" y="0"/>
                      <a:ext cx="5943600" cy="1593215"/>
                    </a:xfrm>
                    <a:prstGeom prst="rect">
                      <a:avLst/>
                    </a:prstGeom>
                  </pic:spPr>
                </pic:pic>
              </a:graphicData>
            </a:graphic>
          </wp:inline>
        </w:drawing>
      </w:r>
    </w:p>
    <w:p w14:paraId="58FB7454" w14:textId="77777777" w:rsidR="006F5F6B" w:rsidRDefault="006F5F6B" w:rsidP="00977155">
      <w:pPr>
        <w:pStyle w:val="ExerciseStep"/>
        <w:ind w:left="90" w:firstLine="0"/>
      </w:pPr>
      <w:r>
        <w:t xml:space="preserve">If you don’t see the CODE hub but instead see a dialog like the following, click </w:t>
      </w:r>
      <w:r w:rsidRPr="004E52E3">
        <w:rPr>
          <w:b/>
        </w:rPr>
        <w:t xml:space="preserve">Add </w:t>
      </w:r>
      <w:r>
        <w:rPr>
          <w:b/>
        </w:rPr>
        <w:t>c</w:t>
      </w:r>
      <w:r w:rsidRPr="004E52E3">
        <w:rPr>
          <w:b/>
        </w:rPr>
        <w:t>ode</w:t>
      </w:r>
      <w:r>
        <w:t>. If you just see your Team Project’s home page, click the CODE hub link and continue.</w:t>
      </w:r>
    </w:p>
    <w:p w14:paraId="41AA8D50" w14:textId="77777777" w:rsidR="006F5F6B" w:rsidRDefault="006F5F6B" w:rsidP="00977155">
      <w:pPr>
        <w:pStyle w:val="ExerciseStepFigure"/>
        <w:ind w:left="90"/>
        <w:jc w:val="center"/>
      </w:pPr>
      <w:r>
        <w:rPr>
          <w:noProof/>
        </w:rPr>
        <w:drawing>
          <wp:inline distT="0" distB="0" distL="0" distR="0" wp14:anchorId="626F42F5" wp14:editId="61688958">
            <wp:extent cx="3831336" cy="2185416"/>
            <wp:effectExtent l="0" t="0" r="0" b="571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screen">
                      <a:extLst>
                        <a:ext uri="{28A0092B-C50C-407E-A947-70E740481C1C}">
                          <a14:useLocalDpi xmlns:a14="http://schemas.microsoft.com/office/drawing/2010/main"/>
                        </a:ext>
                      </a:extLst>
                    </a:blip>
                    <a:stretch>
                      <a:fillRect/>
                    </a:stretch>
                  </pic:blipFill>
                  <pic:spPr>
                    <a:xfrm>
                      <a:off x="0" y="0"/>
                      <a:ext cx="3831336" cy="2185416"/>
                    </a:xfrm>
                    <a:prstGeom prst="rect">
                      <a:avLst/>
                    </a:prstGeom>
                  </pic:spPr>
                </pic:pic>
              </a:graphicData>
            </a:graphic>
          </wp:inline>
        </w:drawing>
      </w:r>
    </w:p>
    <w:p w14:paraId="46FC04E3" w14:textId="77777777" w:rsidR="006F5F6B" w:rsidRDefault="006F5F6B" w:rsidP="00977155">
      <w:pPr>
        <w:pStyle w:val="ExerciseStep"/>
        <w:ind w:left="90" w:firstLine="0"/>
      </w:pPr>
      <w:r>
        <w:t xml:space="preserve">If your CODE hub looks a bit different than the figure from earlier (usually because you don’t have a README.md), click the </w:t>
      </w:r>
      <w:r w:rsidRPr="004E52E3">
        <w:rPr>
          <w:b/>
        </w:rPr>
        <w:t>Create a ReadMe file</w:t>
      </w:r>
      <w:r>
        <w:t xml:space="preserve"> button. Once you’ve done this, you’re ready to continue on.</w:t>
      </w:r>
    </w:p>
    <w:p w14:paraId="4D54559A" w14:textId="77777777" w:rsidR="006F5F6B" w:rsidRDefault="006F5F6B" w:rsidP="006F5F6B">
      <w:pPr>
        <w:pStyle w:val="ExerciseStepFigure"/>
      </w:pPr>
      <w:r>
        <w:rPr>
          <w:noProof/>
        </w:rPr>
        <w:lastRenderedPageBreak/>
        <w:drawing>
          <wp:inline distT="0" distB="0" distL="0" distR="0" wp14:anchorId="0269D4BB" wp14:editId="3112C2A8">
            <wp:extent cx="2889504" cy="3401568"/>
            <wp:effectExtent l="0" t="0" r="6350" b="889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screen">
                      <a:extLst>
                        <a:ext uri="{28A0092B-C50C-407E-A947-70E740481C1C}">
                          <a14:useLocalDpi xmlns:a14="http://schemas.microsoft.com/office/drawing/2010/main"/>
                        </a:ext>
                      </a:extLst>
                    </a:blip>
                    <a:stretch>
                      <a:fillRect/>
                    </a:stretch>
                  </pic:blipFill>
                  <pic:spPr>
                    <a:xfrm>
                      <a:off x="0" y="0"/>
                      <a:ext cx="2889504" cy="3401568"/>
                    </a:xfrm>
                    <a:prstGeom prst="rect">
                      <a:avLst/>
                    </a:prstGeom>
                  </pic:spPr>
                </pic:pic>
              </a:graphicData>
            </a:graphic>
          </wp:inline>
        </w:drawing>
      </w:r>
    </w:p>
    <w:p w14:paraId="3764C651" w14:textId="77777777" w:rsidR="006F5F6B" w:rsidRDefault="006F5F6B" w:rsidP="006F5F6B">
      <w:pPr>
        <w:pStyle w:val="ExerciseStep"/>
        <w:numPr>
          <w:ilvl w:val="0"/>
          <w:numId w:val="0"/>
        </w:numPr>
      </w:pPr>
    </w:p>
    <w:p w14:paraId="3018F54E" w14:textId="77777777" w:rsidR="006F5F6B" w:rsidRPr="000617A6" w:rsidRDefault="006F5F6B" w:rsidP="00271294">
      <w:pPr>
        <w:pStyle w:val="Heading2"/>
      </w:pPr>
      <w:r w:rsidRPr="000617A6">
        <w:t xml:space="preserve">Enabling </w:t>
      </w:r>
      <w:r>
        <w:t>a</w:t>
      </w:r>
      <w:r w:rsidRPr="000617A6">
        <w:t>lternate credentials</w:t>
      </w:r>
    </w:p>
    <w:p w14:paraId="4887900C" w14:textId="77777777" w:rsidR="006F5F6B" w:rsidRDefault="006F5F6B" w:rsidP="00977155">
      <w:pPr>
        <w:pStyle w:val="ExerciseStep"/>
        <w:numPr>
          <w:ilvl w:val="0"/>
          <w:numId w:val="0"/>
        </w:numPr>
      </w:pPr>
      <w:r>
        <w:t>In order to access the remote repo from Eclipse, you need to enable alternate credentials.</w:t>
      </w:r>
    </w:p>
    <w:p w14:paraId="13ADE69E" w14:textId="77777777" w:rsidR="006F5F6B" w:rsidRDefault="006F5F6B" w:rsidP="00977155">
      <w:pPr>
        <w:pStyle w:val="ExerciseStep"/>
        <w:ind w:left="90" w:firstLine="0"/>
      </w:pPr>
      <w:r>
        <w:t xml:space="preserve">In the upper right corner, click you name (1) which opens a drop down menu, and then click the </w:t>
      </w:r>
      <w:r w:rsidRPr="00B5193F">
        <w:rPr>
          <w:b/>
        </w:rPr>
        <w:t>My profile</w:t>
      </w:r>
      <w:r>
        <w:t xml:space="preserve"> (2) menu option.</w:t>
      </w:r>
    </w:p>
    <w:p w14:paraId="1174EF1A" w14:textId="77777777" w:rsidR="006F5F6B" w:rsidRDefault="006F5F6B" w:rsidP="00977155">
      <w:pPr>
        <w:pStyle w:val="ExerciseStepFigure"/>
        <w:ind w:left="90"/>
      </w:pPr>
      <w:r>
        <w:rPr>
          <w:noProof/>
        </w:rPr>
        <w:drawing>
          <wp:inline distT="0" distB="0" distL="0" distR="0" wp14:anchorId="37C26DC4" wp14:editId="38F9D4AA">
            <wp:extent cx="2688336" cy="1289304"/>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8336" cy="1289304"/>
                    </a:xfrm>
                    <a:prstGeom prst="rect">
                      <a:avLst/>
                    </a:prstGeom>
                  </pic:spPr>
                </pic:pic>
              </a:graphicData>
            </a:graphic>
          </wp:inline>
        </w:drawing>
      </w:r>
    </w:p>
    <w:p w14:paraId="42F2B86C" w14:textId="136F7C29" w:rsidR="006F5F6B" w:rsidRDefault="006F5F6B" w:rsidP="00977155">
      <w:pPr>
        <w:ind w:left="90"/>
      </w:pPr>
      <w:r>
        <w:t xml:space="preserve">On the new page, click the </w:t>
      </w:r>
      <w:r w:rsidRPr="008008AE">
        <w:rPr>
          <w:b/>
        </w:rPr>
        <w:t>Security</w:t>
      </w:r>
      <w:r>
        <w:t xml:space="preserve"> link under </w:t>
      </w:r>
      <w:r w:rsidRPr="008008AE">
        <w:rPr>
          <w:b/>
        </w:rPr>
        <w:t>Details</w:t>
      </w:r>
      <w:r>
        <w:t>.</w:t>
      </w:r>
    </w:p>
    <w:p w14:paraId="7499D695" w14:textId="77777777" w:rsidR="006F5F6B" w:rsidRDefault="006F5F6B" w:rsidP="00977155">
      <w:pPr>
        <w:pStyle w:val="ExerciseStepFigure"/>
        <w:ind w:left="90"/>
      </w:pPr>
      <w:r>
        <w:rPr>
          <w:noProof/>
        </w:rPr>
        <w:drawing>
          <wp:inline distT="0" distB="0" distL="0" distR="0" wp14:anchorId="63605D24" wp14:editId="02E210B0">
            <wp:extent cx="1792605" cy="1199674"/>
            <wp:effectExtent l="0" t="0" r="0" b="635"/>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2605" cy="1199674"/>
                    </a:xfrm>
                    <a:prstGeom prst="rect">
                      <a:avLst/>
                    </a:prstGeom>
                  </pic:spPr>
                </pic:pic>
              </a:graphicData>
            </a:graphic>
          </wp:inline>
        </w:drawing>
      </w:r>
    </w:p>
    <w:p w14:paraId="4CC9F9AE" w14:textId="77777777" w:rsidR="006F5F6B" w:rsidRDefault="006F5F6B" w:rsidP="00977155">
      <w:pPr>
        <w:pStyle w:val="ExerciseStep"/>
        <w:ind w:left="90" w:firstLine="0"/>
      </w:pPr>
      <w:r>
        <w:t xml:space="preserve">Next click the </w:t>
      </w:r>
      <w:r w:rsidRPr="00E04082">
        <w:rPr>
          <w:b/>
        </w:rPr>
        <w:t>Alternate authentication credentials</w:t>
      </w:r>
      <w:r>
        <w:t xml:space="preserve"> link.</w:t>
      </w:r>
    </w:p>
    <w:p w14:paraId="7B7C633F" w14:textId="77777777" w:rsidR="006F5F6B" w:rsidRDefault="006F5F6B" w:rsidP="00977155">
      <w:pPr>
        <w:pStyle w:val="ExerciseStep"/>
        <w:ind w:left="90" w:firstLine="0"/>
      </w:pPr>
      <w:r>
        <w:t xml:space="preserve">Place a check next to </w:t>
      </w:r>
      <w:r>
        <w:rPr>
          <w:b/>
        </w:rPr>
        <w:t>Enable alternate authentication credentials</w:t>
      </w:r>
      <w:r w:rsidRPr="00E04082">
        <w:t>.</w:t>
      </w:r>
    </w:p>
    <w:p w14:paraId="6DF85C53" w14:textId="77777777" w:rsidR="006F5F6B" w:rsidRDefault="006F5F6B" w:rsidP="00977155">
      <w:pPr>
        <w:pStyle w:val="ExerciseStepFigure"/>
        <w:ind w:left="90"/>
      </w:pPr>
      <w:r>
        <w:rPr>
          <w:noProof/>
        </w:rPr>
        <w:lastRenderedPageBreak/>
        <w:drawing>
          <wp:inline distT="0" distB="0" distL="0" distR="0" wp14:anchorId="35A6E4EA" wp14:editId="5EA8A898">
            <wp:extent cx="4315968" cy="1463040"/>
            <wp:effectExtent l="0" t="0" r="889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4315968" cy="1463040"/>
                    </a:xfrm>
                    <a:prstGeom prst="rect">
                      <a:avLst/>
                    </a:prstGeom>
                  </pic:spPr>
                </pic:pic>
              </a:graphicData>
            </a:graphic>
          </wp:inline>
        </w:drawing>
      </w:r>
    </w:p>
    <w:p w14:paraId="6BFAC07B" w14:textId="77777777" w:rsidR="006F5F6B" w:rsidRDefault="006F5F6B" w:rsidP="00977155">
      <w:pPr>
        <w:pStyle w:val="ExerciseStep"/>
        <w:ind w:left="90" w:firstLine="0"/>
      </w:pPr>
      <w:r>
        <w:t xml:space="preserve">Next fill in the </w:t>
      </w:r>
      <w:r w:rsidRPr="00E04082">
        <w:rPr>
          <w:b/>
        </w:rPr>
        <w:t>User name (secondary)</w:t>
      </w:r>
      <w:r>
        <w:t xml:space="preserve"> (don’t use an e-mail address), </w:t>
      </w:r>
      <w:r w:rsidRPr="00E04082">
        <w:rPr>
          <w:b/>
        </w:rPr>
        <w:t>Password</w:t>
      </w:r>
      <w:r>
        <w:t xml:space="preserve">, and </w:t>
      </w:r>
      <w:r w:rsidRPr="00E04082">
        <w:rPr>
          <w:b/>
        </w:rPr>
        <w:t>Confirm Password</w:t>
      </w:r>
      <w:r>
        <w:t xml:space="preserve"> fields and click </w:t>
      </w:r>
      <w:r w:rsidRPr="00E04082">
        <w:rPr>
          <w:b/>
        </w:rPr>
        <w:t>Save</w:t>
      </w:r>
      <w:r>
        <w:t>.</w:t>
      </w:r>
    </w:p>
    <w:p w14:paraId="0DB710EB" w14:textId="77777777" w:rsidR="006F5F6B" w:rsidRDefault="006F5F6B" w:rsidP="00977155">
      <w:pPr>
        <w:pStyle w:val="ExerciseStep"/>
        <w:ind w:left="90" w:firstLine="0"/>
      </w:pPr>
      <w:r>
        <w:t xml:space="preserve">Click the </w:t>
      </w:r>
      <w:r w:rsidRPr="00B5193F">
        <w:rPr>
          <w:b/>
        </w:rPr>
        <w:t>Visual Studio Team Services</w:t>
      </w:r>
      <w:r>
        <w:t xml:space="preserve"> logo to return to your account home page.</w:t>
      </w:r>
    </w:p>
    <w:p w14:paraId="4310BFF1" w14:textId="77777777" w:rsidR="006F5F6B" w:rsidRDefault="006F5F6B" w:rsidP="00977155">
      <w:pPr>
        <w:pStyle w:val="ExerciseStep"/>
        <w:ind w:left="90" w:firstLine="0"/>
      </w:pPr>
      <w:r>
        <w:t xml:space="preserve">The click your Team Project name under the </w:t>
      </w:r>
      <w:r w:rsidRPr="00EF6850">
        <w:rPr>
          <w:b/>
        </w:rPr>
        <w:t>Recent projects &amp; teams</w:t>
      </w:r>
      <w:r>
        <w:t xml:space="preserve"> list.</w:t>
      </w:r>
    </w:p>
    <w:p w14:paraId="74A05FB5" w14:textId="54C3C6CB" w:rsidR="006F5F6B" w:rsidRDefault="006F5F6B" w:rsidP="00977155">
      <w:pPr>
        <w:pStyle w:val="ExerciseStepFigure"/>
        <w:ind w:left="90"/>
      </w:pPr>
      <w:r>
        <w:rPr>
          <w:noProof/>
        </w:rPr>
        <w:drawing>
          <wp:inline distT="0" distB="0" distL="0" distR="0" wp14:anchorId="0758B9EC" wp14:editId="3A8D0A2B">
            <wp:extent cx="2414111" cy="2628424"/>
            <wp:effectExtent l="0" t="0" r="5715" b="635"/>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4111" cy="2628424"/>
                    </a:xfrm>
                    <a:prstGeom prst="rect">
                      <a:avLst/>
                    </a:prstGeom>
                  </pic:spPr>
                </pic:pic>
              </a:graphicData>
            </a:graphic>
          </wp:inline>
        </w:drawing>
      </w:r>
    </w:p>
    <w:p w14:paraId="478496D1" w14:textId="4B8C34FE" w:rsidR="006F5F6B" w:rsidRPr="00DE3A22" w:rsidRDefault="006F5F6B" w:rsidP="00977155">
      <w:pPr>
        <w:pStyle w:val="ExerciseStep"/>
        <w:numPr>
          <w:ilvl w:val="0"/>
          <w:numId w:val="0"/>
        </w:numPr>
        <w:ind w:left="90"/>
      </w:pPr>
      <w:r>
        <w:t xml:space="preserve">Now you’re going to manage your backlog with Visual Studio Team Services. You can read more about account creation and more at </w:t>
      </w:r>
      <w:hyperlink r:id="rId26" w:history="1">
        <w:r w:rsidRPr="00AE52B8">
          <w:rPr>
            <w:rStyle w:val="Hyperlink"/>
          </w:rPr>
          <w:t>https://www.visualstudio.com/get-started/setup/connect-to-visual-studio-online</w:t>
        </w:r>
      </w:hyperlink>
      <w:r>
        <w:t xml:space="preserve"> .</w:t>
      </w:r>
    </w:p>
    <w:p w14:paraId="449AB7B4" w14:textId="44287102" w:rsidR="0057535B" w:rsidRDefault="0057535B" w:rsidP="00977155">
      <w:pPr>
        <w:ind w:left="90"/>
        <w:rPr>
          <w:rFonts w:asciiTheme="majorHAnsi" w:eastAsiaTheme="majorEastAsia" w:hAnsiTheme="majorHAnsi" w:cstheme="majorBidi"/>
          <w:color w:val="2E74B5" w:themeColor="accent1" w:themeShade="BF"/>
          <w:sz w:val="32"/>
          <w:szCs w:val="32"/>
        </w:rPr>
      </w:pPr>
    </w:p>
    <w:p w14:paraId="1285F29E" w14:textId="06F54C8F" w:rsidR="00420E50" w:rsidRDefault="00420E50" w:rsidP="00977155">
      <w:pPr>
        <w:ind w:left="90"/>
        <w:rPr>
          <w:rFonts w:asciiTheme="majorHAnsi" w:eastAsiaTheme="majorEastAsia" w:hAnsiTheme="majorHAnsi" w:cstheme="majorBidi"/>
          <w:color w:val="2E74B5" w:themeColor="accent1" w:themeShade="BF"/>
          <w:sz w:val="32"/>
          <w:szCs w:val="32"/>
        </w:rPr>
      </w:pPr>
    </w:p>
    <w:p w14:paraId="7BE9F485" w14:textId="6C7B3EC3" w:rsidR="00420E50" w:rsidRDefault="00420E50" w:rsidP="00977155">
      <w:pPr>
        <w:ind w:left="90"/>
        <w:rPr>
          <w:rFonts w:asciiTheme="majorHAnsi" w:eastAsiaTheme="majorEastAsia" w:hAnsiTheme="majorHAnsi" w:cstheme="majorBidi"/>
          <w:color w:val="2E74B5" w:themeColor="accent1" w:themeShade="BF"/>
          <w:sz w:val="32"/>
          <w:szCs w:val="32"/>
        </w:rPr>
      </w:pPr>
    </w:p>
    <w:p w14:paraId="66519A7A" w14:textId="4F23A63E" w:rsidR="00420E50" w:rsidRPr="006F5F6B" w:rsidRDefault="00420E50" w:rsidP="00977155">
      <w:pPr>
        <w:ind w:left="90"/>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2F7B445E" wp14:editId="0BCC23B3">
                <wp:simplePos x="0" y="0"/>
                <wp:positionH relativeFrom="column">
                  <wp:posOffset>180975</wp:posOffset>
                </wp:positionH>
                <wp:positionV relativeFrom="paragraph">
                  <wp:posOffset>310515</wp:posOffset>
                </wp:positionV>
                <wp:extent cx="4358640" cy="568960"/>
                <wp:effectExtent l="0" t="0" r="22860" b="215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1C582D96" w14:textId="77777777" w:rsidR="00420E50" w:rsidRDefault="00420E50" w:rsidP="00420E50">
                            <w:pPr>
                              <w:pStyle w:val="ppBodyText"/>
                              <w:numPr>
                                <w:ilvl w:val="0"/>
                                <w:numId w:val="0"/>
                              </w:numPr>
                            </w:pPr>
                            <w:bookmarkStart w:id="0" w:name="_GoBack"/>
                            <w:r>
                              <w:t xml:space="preserve">To give feedback please write to </w:t>
                            </w:r>
                            <w:hyperlink r:id="rId27" w:history="1">
                              <w:r w:rsidRPr="00381E63">
                                <w:rPr>
                                  <w:rStyle w:val="Hyperlink"/>
                                </w:rPr>
                                <w:t>devopsdemos@microsoft.com</w:t>
                              </w:r>
                            </w:hyperlink>
                          </w:p>
                          <w:p w14:paraId="7DD99A85" w14:textId="77777777" w:rsidR="00420E50" w:rsidRPr="00FA2056" w:rsidRDefault="00420E50" w:rsidP="00420E50">
                            <w:pPr>
                              <w:pStyle w:val="ppNumberList"/>
                              <w:numPr>
                                <w:ilvl w:val="0"/>
                                <w:numId w:val="0"/>
                              </w:numPr>
                            </w:pPr>
                            <w:r>
                              <w:t xml:space="preserve">Copyright © </w:t>
                            </w:r>
                            <w:r>
                              <w:fldChar w:fldCharType="begin"/>
                            </w:r>
                            <w:r>
                              <w:instrText xml:space="preserve"> DATE  \@ "yyyy" </w:instrText>
                            </w:r>
                            <w:r>
                              <w:fldChar w:fldCharType="separate"/>
                            </w:r>
                            <w:r>
                              <w:rPr>
                                <w:noProof/>
                              </w:rPr>
                              <w:t>2016</w:t>
                            </w:r>
                            <w:r>
                              <w:fldChar w:fldCharType="end"/>
                            </w:r>
                            <w:r>
                              <w:t xml:space="preserve"> by Microsoft Corporation. All rights reserved.</w:t>
                            </w:r>
                          </w:p>
                          <w:bookmarkEnd w:id="0"/>
                          <w:p w14:paraId="2009E804" w14:textId="77777777" w:rsidR="00420E50" w:rsidRDefault="00420E50" w:rsidP="00420E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7B445E" id="_x0000_t202" coordsize="21600,21600" o:spt="202" path="m,l,21600r21600,l21600,xe">
                <v:stroke joinstyle="miter"/>
                <v:path gradientshapeok="t" o:connecttype="rect"/>
              </v:shapetype>
              <v:shape id="Text Box 2" o:spid="_x0000_s1026" type="#_x0000_t202" style="position:absolute;left:0;text-align:left;margin-left:14.25pt;margin-top:24.45pt;width:343.2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">
                <v:textbox>
                  <w:txbxContent>
                    <w:p w14:paraId="1C582D96" w14:textId="77777777" w:rsidR="00420E50" w:rsidRDefault="00420E50" w:rsidP="00420E50">
                      <w:pPr>
                        <w:pStyle w:val="ppBodyText"/>
                        <w:numPr>
                          <w:ilvl w:val="0"/>
                          <w:numId w:val="0"/>
                        </w:numPr>
                      </w:pPr>
                      <w:bookmarkStart w:id="1" w:name="_GoBack"/>
                      <w:r>
                        <w:t xml:space="preserve">To give feedback please write to </w:t>
                      </w:r>
                      <w:hyperlink r:id="rId28" w:history="1">
                        <w:r w:rsidRPr="00381E63">
                          <w:rPr>
                            <w:rStyle w:val="Hyperlink"/>
                          </w:rPr>
                          <w:t>devopsdemos@microsoft.com</w:t>
                        </w:r>
                      </w:hyperlink>
                    </w:p>
                    <w:p w14:paraId="7DD99A85" w14:textId="77777777" w:rsidR="00420E50" w:rsidRPr="00FA2056" w:rsidRDefault="00420E50" w:rsidP="00420E50">
                      <w:pPr>
                        <w:pStyle w:val="ppNumberList"/>
                        <w:numPr>
                          <w:ilvl w:val="0"/>
                          <w:numId w:val="0"/>
                        </w:numPr>
                      </w:pPr>
                      <w:r>
                        <w:t xml:space="preserve">Copyright © </w:t>
                      </w:r>
                      <w:r>
                        <w:fldChar w:fldCharType="begin"/>
                      </w:r>
                      <w:r>
                        <w:instrText xml:space="preserve"> DATE  \@ "yyyy" </w:instrText>
                      </w:r>
                      <w:r>
                        <w:fldChar w:fldCharType="separate"/>
                      </w:r>
                      <w:r>
                        <w:rPr>
                          <w:noProof/>
                        </w:rPr>
                        <w:t>2016</w:t>
                      </w:r>
                      <w:r>
                        <w:fldChar w:fldCharType="end"/>
                      </w:r>
                      <w:r>
                        <w:t xml:space="preserve"> by Microsoft Corporation. All rights reserved.</w:t>
                      </w:r>
                    </w:p>
                    <w:bookmarkEnd w:id="1"/>
                    <w:p w14:paraId="2009E804" w14:textId="77777777" w:rsidR="00420E50" w:rsidRDefault="00420E50" w:rsidP="00420E50"/>
                  </w:txbxContent>
                </v:textbox>
              </v:shape>
            </w:pict>
          </mc:Fallback>
        </mc:AlternateContent>
      </w:r>
    </w:p>
    <w:sectPr w:rsidR="00420E50" w:rsidRPr="006F5F6B" w:rsidSect="0057535B">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A9624" w14:textId="77777777" w:rsidR="00E154F9" w:rsidRDefault="00E154F9" w:rsidP="0057535B">
      <w:pPr>
        <w:spacing w:after="0" w:line="240" w:lineRule="auto"/>
      </w:pPr>
      <w:r>
        <w:separator/>
      </w:r>
    </w:p>
  </w:endnote>
  <w:endnote w:type="continuationSeparator" w:id="0">
    <w:p w14:paraId="5EA7FFFA" w14:textId="77777777" w:rsidR="00E154F9" w:rsidRDefault="00E154F9" w:rsidP="0057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734B" w14:textId="77D060C9" w:rsidR="0057535B" w:rsidRDefault="0057535B">
    <w:pPr>
      <w:pStyle w:val="Footer"/>
    </w:pPr>
    <w:r>
      <w:rPr>
        <w:noProof/>
      </w:rPr>
      <mc:AlternateContent>
        <mc:Choice Requires="wps">
          <w:drawing>
            <wp:anchor distT="0" distB="0" distL="114300" distR="114300" simplePos="0" relativeHeight="251659264" behindDoc="0" locked="0" layoutInCell="1" allowOverlap="1" wp14:anchorId="04E303DC" wp14:editId="1417D4E8">
              <wp:simplePos x="0" y="0"/>
              <wp:positionH relativeFrom="column">
                <wp:posOffset>-190501</wp:posOffset>
              </wp:positionH>
              <wp:positionV relativeFrom="paragraph">
                <wp:posOffset>-162560</wp:posOffset>
              </wp:positionV>
              <wp:extent cx="62960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6296025" cy="0"/>
                      </a:xfrm>
                      <a:prstGeom prst="line">
                        <a:avLst/>
                      </a:prstGeom>
                      <a:ln w="31750" cmpd="dbl">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E74C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2.8pt" to="480.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" strokecolor="#bfbfbf [2412]" strokeweight="2.5pt">
              <v:stroke linestyle="thinThin" joinstyle="miter"/>
            </v:line>
          </w:pict>
        </mc:Fallback>
      </mc:AlternateContent>
    </w:r>
    <w:r>
      <w:rPr>
        <w:noProof/>
      </w:rPr>
      <w:drawing>
        <wp:anchor distT="0" distB="0" distL="114300" distR="114300" simplePos="0" relativeHeight="251658240" behindDoc="0" locked="0" layoutInCell="1" allowOverlap="1" wp14:anchorId="714F94C8" wp14:editId="150BA7F5">
          <wp:simplePos x="0" y="0"/>
          <wp:positionH relativeFrom="column">
            <wp:posOffset>0</wp:posOffset>
          </wp:positionH>
          <wp:positionV relativeFrom="paragraph">
            <wp:posOffset>-76835</wp:posOffset>
          </wp:positionV>
          <wp:extent cx="381000" cy="320675"/>
          <wp:effectExtent l="0" t="0" r="0" b="3175"/>
          <wp:wrapSquare wrapText="bothSides"/>
          <wp:docPr id="138" name="Picture 138" descr="https://mvapublicstorage.microsoft.com/tiles/MVA_Homepage_Tile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vapublicstorage.microsoft.com/tiles/MVA_Homepage_Tiles-07.png"/>
                  <pic:cNvPicPr>
                    <a:picLocks noChangeAspect="1" noChangeArrowheads="1"/>
                  </pic:cNvPicPr>
                </pic:nvPicPr>
                <pic:blipFill rotWithShape="1">
                  <a:blip r:embed="rId1" cstate="email">
                    <a:extLst>
                      <a:ext uri="{28A0092B-C50C-407E-A947-70E740481C1C}">
                        <a14:useLocalDpi xmlns:a14="http://schemas.microsoft.com/office/drawing/2010/main" val="0"/>
                      </a:ext>
                    </a:extLst>
                  </a:blip>
                  <a:srcRect/>
                  <a:stretch/>
                </pic:blipFill>
                <pic:spPr bwMode="auto">
                  <a:xfrm>
                    <a:off x="0" y="0"/>
                    <a:ext cx="381000" cy="320675"/>
                  </a:xfrm>
                  <a:prstGeom prst="rect">
                    <a:avLst/>
                  </a:prstGeom>
                  <a:noFill/>
                  <a:ln>
                    <a:noFill/>
                  </a:ln>
                  <a:extLst>
                    <a:ext uri="{53640926-AAD7-44D8-BBD7-CCE9431645EC}">
                      <a14:shadowObscured xmlns:a14="http://schemas.microsoft.com/office/drawing/2010/main"/>
                    </a:ext>
                  </a:extLst>
                </pic:spPr>
              </pic:pic>
            </a:graphicData>
          </a:graphic>
        </wp:anchor>
      </w:drawing>
    </w:r>
    <w:r>
      <w:ptab w:relativeTo="margin" w:alignment="center" w:leader="none"/>
    </w:r>
    <w:r w:rsidRPr="0057535B">
      <w:t>Java Development on Linux with Visual Studio Team Services</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420E50" w:rsidRPr="00420E50">
      <w:rPr>
        <w:b/>
        <w:bCs/>
        <w:noProof/>
      </w:rPr>
      <w:t>8</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6F9D2" w14:textId="77777777" w:rsidR="00E154F9" w:rsidRDefault="00E154F9" w:rsidP="0057535B">
      <w:pPr>
        <w:spacing w:after="0" w:line="240" w:lineRule="auto"/>
      </w:pPr>
      <w:r>
        <w:separator/>
      </w:r>
    </w:p>
  </w:footnote>
  <w:footnote w:type="continuationSeparator" w:id="0">
    <w:p w14:paraId="3C784264" w14:textId="77777777" w:rsidR="00E154F9" w:rsidRDefault="00E154F9" w:rsidP="0057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 w15:restartNumberingAfterBreak="0">
    <w:nsid w:val="7C62074A"/>
    <w:multiLevelType w:val="hybridMultilevel"/>
    <w:tmpl w:val="6464E890"/>
    <w:lvl w:ilvl="0" w:tplc="1DAE1EC8">
      <w:start w:val="1"/>
      <w:numFmt w:val="decimal"/>
      <w:pStyle w:val="ExerciseStep"/>
      <w:suff w:val="space"/>
      <w:lvlText w:val="%1."/>
      <w:lvlJc w:val="left"/>
      <w:pPr>
        <w:ind w:left="72" w:firstLine="144"/>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6B"/>
    <w:rsid w:val="00271294"/>
    <w:rsid w:val="00420E50"/>
    <w:rsid w:val="004D028C"/>
    <w:rsid w:val="0057535B"/>
    <w:rsid w:val="00681714"/>
    <w:rsid w:val="006F5F6B"/>
    <w:rsid w:val="00977155"/>
    <w:rsid w:val="00D657C5"/>
    <w:rsid w:val="00E154F9"/>
    <w:rsid w:val="00EF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0DA1E"/>
  <w15:chartTrackingRefBased/>
  <w15:docId w15:val="{6AEB6F1F-3508-4298-9206-332467F8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35B"/>
  </w:style>
  <w:style w:type="paragraph" w:styleId="Heading1">
    <w:name w:val="heading 1"/>
    <w:basedOn w:val="Normal"/>
    <w:next w:val="Normal"/>
    <w:link w:val="Heading1Char"/>
    <w:uiPriority w:val="9"/>
    <w:qFormat/>
    <w:rsid w:val="00420E50"/>
    <w:pPr>
      <w:outlineLvl w:val="0"/>
    </w:pPr>
    <w:rPr>
      <w:rFonts w:ascii="Arial Narrow" w:eastAsiaTheme="majorEastAsia" w:hAnsi="Arial Narrow" w:cstheme="majorBidi"/>
      <w:b/>
      <w:i/>
      <w:sz w:val="40"/>
      <w:szCs w:val="32"/>
    </w:rPr>
  </w:style>
  <w:style w:type="paragraph" w:styleId="Heading2">
    <w:name w:val="heading 2"/>
    <w:basedOn w:val="Heading4"/>
    <w:next w:val="Normal"/>
    <w:link w:val="Heading2Char"/>
    <w:uiPriority w:val="9"/>
    <w:unhideWhenUsed/>
    <w:qFormat/>
    <w:rsid w:val="00271294"/>
    <w:pPr>
      <w:outlineLvl w:val="1"/>
    </w:pPr>
    <w:rPr>
      <w:color w:val="0070C0"/>
    </w:rPr>
  </w:style>
  <w:style w:type="paragraph" w:styleId="Heading4">
    <w:name w:val="heading 4"/>
    <w:basedOn w:val="Normal"/>
    <w:next w:val="Normal"/>
    <w:link w:val="Heading4Char"/>
    <w:uiPriority w:val="9"/>
    <w:unhideWhenUsed/>
    <w:qFormat/>
    <w:rsid w:val="006F5F6B"/>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35B"/>
    <w:rPr>
      <w:rFonts w:asciiTheme="majorHAnsi" w:eastAsiaTheme="majorEastAsia" w:hAnsiTheme="majorHAnsi" w:cstheme="majorBidi"/>
      <w:spacing w:val="-10"/>
      <w:kern w:val="28"/>
      <w:sz w:val="56"/>
      <w:szCs w:val="56"/>
    </w:rPr>
  </w:style>
  <w:style w:type="paragraph" w:customStyle="1" w:styleId="HOLTitle1">
    <w:name w:val="HOL Title 1"/>
    <w:basedOn w:val="Normal"/>
    <w:rsid w:val="0057535B"/>
    <w:pPr>
      <w:spacing w:after="0" w:line="240" w:lineRule="auto"/>
    </w:pPr>
    <w:rPr>
      <w:rFonts w:ascii="Arial Black" w:eastAsia="Batang" w:hAnsi="Arial Black" w:cs="Times New Roman"/>
      <w:sz w:val="72"/>
      <w:szCs w:val="20"/>
      <w:lang w:eastAsia="ko-KR" w:bidi="en-US"/>
    </w:rPr>
  </w:style>
  <w:style w:type="paragraph" w:styleId="Header">
    <w:name w:val="header"/>
    <w:basedOn w:val="Normal"/>
    <w:link w:val="HeaderChar"/>
    <w:uiPriority w:val="99"/>
    <w:unhideWhenUsed/>
    <w:rsid w:val="005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35B"/>
  </w:style>
  <w:style w:type="paragraph" w:styleId="Footer">
    <w:name w:val="footer"/>
    <w:basedOn w:val="Normal"/>
    <w:link w:val="FooterChar"/>
    <w:uiPriority w:val="99"/>
    <w:unhideWhenUsed/>
    <w:rsid w:val="0057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35B"/>
  </w:style>
  <w:style w:type="character" w:customStyle="1" w:styleId="Heading2Char">
    <w:name w:val="Heading 2 Char"/>
    <w:basedOn w:val="DefaultParagraphFont"/>
    <w:link w:val="Heading2"/>
    <w:uiPriority w:val="9"/>
    <w:rsid w:val="00271294"/>
    <w:rPr>
      <w:b/>
      <w:color w:val="0070C0"/>
    </w:rPr>
  </w:style>
  <w:style w:type="character" w:customStyle="1" w:styleId="Heading4Char">
    <w:name w:val="Heading 4 Char"/>
    <w:basedOn w:val="DefaultParagraphFont"/>
    <w:link w:val="Heading4"/>
    <w:uiPriority w:val="9"/>
    <w:rsid w:val="006F5F6B"/>
    <w:rPr>
      <w:b/>
    </w:rPr>
  </w:style>
  <w:style w:type="character" w:styleId="Hyperlink">
    <w:name w:val="Hyperlink"/>
    <w:basedOn w:val="DefaultParagraphFont"/>
    <w:uiPriority w:val="99"/>
    <w:unhideWhenUsed/>
    <w:rsid w:val="006F5F6B"/>
    <w:rPr>
      <w:color w:val="0563C1" w:themeColor="hyperlink"/>
      <w:u w:val="single"/>
    </w:rPr>
  </w:style>
  <w:style w:type="paragraph" w:customStyle="1" w:styleId="ExerciseDescription">
    <w:name w:val="Exercise Description"/>
    <w:basedOn w:val="Normal"/>
    <w:qFormat/>
    <w:rsid w:val="006F5F6B"/>
  </w:style>
  <w:style w:type="paragraph" w:customStyle="1" w:styleId="ExerciseStep">
    <w:name w:val="Exercise Step"/>
    <w:basedOn w:val="ListParagraph"/>
    <w:qFormat/>
    <w:rsid w:val="006F5F6B"/>
    <w:pPr>
      <w:numPr>
        <w:numId w:val="2"/>
      </w:numPr>
      <w:spacing w:after="80"/>
      <w:contextualSpacing w:val="0"/>
    </w:pPr>
  </w:style>
  <w:style w:type="paragraph" w:customStyle="1" w:styleId="ExerciseStepFigure">
    <w:name w:val="Exercise Step Figure"/>
    <w:basedOn w:val="Normal"/>
    <w:next w:val="ExerciseStep"/>
    <w:qFormat/>
    <w:rsid w:val="006F5F6B"/>
  </w:style>
  <w:style w:type="paragraph" w:customStyle="1" w:styleId="ExerciseNote">
    <w:name w:val="Exercise Note"/>
    <w:basedOn w:val="Normal"/>
    <w:next w:val="ExerciseStep"/>
    <w:qFormat/>
    <w:rsid w:val="006F5F6B"/>
    <w:pPr>
      <w:pBdr>
        <w:top w:val="single" w:sz="12" w:space="1" w:color="auto"/>
        <w:left w:val="single" w:sz="12" w:space="4" w:color="auto"/>
        <w:bottom w:val="single" w:sz="12" w:space="1" w:color="auto"/>
        <w:right w:val="single" w:sz="12" w:space="4" w:color="auto"/>
      </w:pBdr>
      <w:shd w:val="clear" w:color="auto" w:fill="E2EFD9" w:themeFill="accent6" w:themeFillTint="33"/>
      <w:spacing w:before="240" w:after="240"/>
      <w:ind w:left="1440" w:right="1440"/>
    </w:pPr>
  </w:style>
  <w:style w:type="paragraph" w:styleId="ListParagraph">
    <w:name w:val="List Paragraph"/>
    <w:basedOn w:val="Normal"/>
    <w:uiPriority w:val="34"/>
    <w:qFormat/>
    <w:rsid w:val="006F5F6B"/>
    <w:pPr>
      <w:ind w:left="720"/>
      <w:contextualSpacing/>
    </w:pPr>
  </w:style>
  <w:style w:type="character" w:styleId="FollowedHyperlink">
    <w:name w:val="FollowedHyperlink"/>
    <w:basedOn w:val="DefaultParagraphFont"/>
    <w:uiPriority w:val="99"/>
    <w:semiHidden/>
    <w:unhideWhenUsed/>
    <w:rsid w:val="00D657C5"/>
    <w:rPr>
      <w:color w:val="954F72" w:themeColor="followedHyperlink"/>
      <w:u w:val="single"/>
    </w:rPr>
  </w:style>
  <w:style w:type="character" w:customStyle="1" w:styleId="Heading1Char">
    <w:name w:val="Heading 1 Char"/>
    <w:basedOn w:val="DefaultParagraphFont"/>
    <w:link w:val="Heading1"/>
    <w:uiPriority w:val="9"/>
    <w:rsid w:val="00420E50"/>
    <w:rPr>
      <w:rFonts w:ascii="Arial Narrow" w:eastAsiaTheme="majorEastAsia" w:hAnsi="Arial Narrow" w:cstheme="majorBidi"/>
      <w:b/>
      <w:i/>
      <w:sz w:val="40"/>
      <w:szCs w:val="32"/>
    </w:rPr>
  </w:style>
  <w:style w:type="paragraph" w:customStyle="1" w:styleId="ppBodyText">
    <w:name w:val="pp Body Text"/>
    <w:link w:val="ppBodyTextChar"/>
    <w:qFormat/>
    <w:rsid w:val="00420E50"/>
    <w:pPr>
      <w:numPr>
        <w:ilvl w:val="1"/>
        <w:numId w:val="3"/>
      </w:numPr>
      <w:spacing w:after="120" w:line="276" w:lineRule="auto"/>
    </w:pPr>
    <w:rPr>
      <w:rFonts w:eastAsiaTheme="minorEastAsia"/>
      <w:lang w:bidi="en-US"/>
    </w:rPr>
  </w:style>
  <w:style w:type="paragraph" w:customStyle="1" w:styleId="ppListEnd">
    <w:name w:val="pp List End"/>
    <w:basedOn w:val="ppNumberList"/>
    <w:next w:val="ppBodyText"/>
    <w:rsid w:val="00420E50"/>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20E50"/>
    <w:pPr>
      <w:numPr>
        <w:ilvl w:val="1"/>
        <w:numId w:val="4"/>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420E50"/>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20E50"/>
    <w:pPr>
      <w:numPr>
        <w:ilvl w:val="2"/>
      </w:numPr>
      <w:ind w:left="2160" w:hanging="180"/>
    </w:pPr>
  </w:style>
  <w:style w:type="paragraph" w:customStyle="1" w:styleId="ppBodyTextIndent2">
    <w:name w:val="pp Body Text Indent 2"/>
    <w:basedOn w:val="ppBodyTextIndent"/>
    <w:rsid w:val="00420E50"/>
    <w:pPr>
      <w:numPr>
        <w:ilvl w:val="3"/>
      </w:numPr>
      <w:ind w:left="2880" w:hanging="360"/>
    </w:pPr>
  </w:style>
  <w:style w:type="character" w:customStyle="1" w:styleId="ppBodyTextChar">
    <w:name w:val="pp Body Text Char"/>
    <w:basedOn w:val="DefaultParagraphFont"/>
    <w:link w:val="ppBodyText"/>
    <w:locked/>
    <w:rsid w:val="00420E50"/>
    <w:rPr>
      <w:rFonts w:eastAsiaTheme="minorEastAsia"/>
      <w:lang w:bidi="en-US"/>
    </w:rPr>
  </w:style>
  <w:style w:type="paragraph" w:customStyle="1" w:styleId="ppBodyTextIndent3">
    <w:name w:val="pp Body Text Indent 3"/>
    <w:basedOn w:val="ppBodyTextIndent2"/>
    <w:rsid w:val="00420E50"/>
    <w:pPr>
      <w:numPr>
        <w:ilvl w:val="4"/>
      </w:numPr>
      <w:ind w:left="3600" w:hanging="360"/>
    </w:pPr>
  </w:style>
  <w:style w:type="paragraph" w:customStyle="1" w:styleId="ppNumberListIndent2">
    <w:name w:val="pp Number List Indent 2"/>
    <w:basedOn w:val="ppNumberListIndent"/>
    <w:qFormat/>
    <w:rsid w:val="00420E50"/>
    <w:pPr>
      <w:numPr>
        <w:ilvl w:val="3"/>
      </w:numPr>
      <w:tabs>
        <w:tab w:val="clear" w:pos="3125"/>
        <w:tab w:val="num" w:pos="360"/>
      </w:tabs>
      <w:ind w:left="2115" w:hanging="357"/>
    </w:pPr>
  </w:style>
  <w:style w:type="character" w:customStyle="1" w:styleId="ppNumberListChar">
    <w:name w:val="pp Number List Char"/>
    <w:basedOn w:val="DefaultParagraphFont"/>
    <w:link w:val="ppNumberList"/>
    <w:rsid w:val="00420E50"/>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utlook.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visualstudio.com/get-started/setup/connect-to-visual-studio-onlin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devopsdemos@microsoft.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visualstudio.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devopsdemos@microsoft.com"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j\Documents\Custom%20Office%20Templates\VSTS%20Java%20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VSTS Java Lab.dotx</Template>
  <TotalTime>27</TotalTime>
  <Pages>9</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Hridayraj</dc:creator>
  <cp:keywords/>
  <dc:description/>
  <cp:lastModifiedBy>Sachin Hridayraj</cp:lastModifiedBy>
  <cp:revision>4</cp:revision>
  <dcterms:created xsi:type="dcterms:W3CDTF">2016-04-12T00:19:00Z</dcterms:created>
  <dcterms:modified xsi:type="dcterms:W3CDTF">2016-06-07T16:25:00Z</dcterms:modified>
</cp:coreProperties>
</file>