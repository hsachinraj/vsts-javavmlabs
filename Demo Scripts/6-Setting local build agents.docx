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B21E2" w14:textId="77777777" w:rsidR="0057535B" w:rsidRDefault="0057535B" w:rsidP="0057535B">
      <w:pPr>
        <w:pStyle w:val="HOLTitle1"/>
      </w:pPr>
    </w:p>
    <w:p w14:paraId="034FE400" w14:textId="77777777" w:rsidR="0057535B" w:rsidRPr="000617A6" w:rsidRDefault="0057535B" w:rsidP="0057535B">
      <w:pPr>
        <w:pStyle w:val="Title"/>
        <w:pBdr>
          <w:bottom w:val="double" w:sz="4" w:space="1" w:color="auto"/>
        </w:pBdr>
        <w:rPr>
          <w:rFonts w:ascii="Arial Narrow" w:hAnsi="Arial Narrow"/>
          <w:b/>
        </w:rPr>
      </w:pPr>
      <w:r w:rsidRPr="000617A6">
        <w:rPr>
          <w:rFonts w:ascii="Arial Narrow" w:hAnsi="Arial Narrow"/>
          <w:b/>
        </w:rPr>
        <w:t>Hands-On Lab/Demo Script</w:t>
      </w:r>
    </w:p>
    <w:p w14:paraId="2AEA8215" w14:textId="77777777" w:rsidR="0057535B" w:rsidRPr="000617A6" w:rsidRDefault="0057535B" w:rsidP="0057535B">
      <w:pPr>
        <w:spacing w:before="240"/>
        <w:rPr>
          <w:rFonts w:ascii="Arial Narrow" w:eastAsiaTheme="majorEastAsia" w:hAnsi="Arial Narrow" w:cstheme="majorBidi"/>
          <w:b/>
          <w:color w:val="2E74B5" w:themeColor="accent1" w:themeShade="BF"/>
          <w:sz w:val="72"/>
          <w:szCs w:val="32"/>
        </w:rPr>
      </w:pPr>
      <w:r w:rsidRPr="000617A6">
        <w:rPr>
          <w:rFonts w:ascii="Arial Narrow" w:eastAsiaTheme="majorEastAsia" w:hAnsi="Arial Narrow" w:cstheme="majorBidi"/>
          <w:b/>
          <w:color w:val="2E74B5" w:themeColor="accent1" w:themeShade="BF"/>
          <w:sz w:val="72"/>
          <w:szCs w:val="32"/>
        </w:rPr>
        <w:t xml:space="preserve">Java Development on Linux with Visual Studio Team Services </w:t>
      </w:r>
    </w:p>
    <w:p w14:paraId="018D2E4F" w14:textId="77777777" w:rsidR="0057535B" w:rsidRDefault="0057535B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640B566D" w14:textId="1768A286" w:rsidR="00507534" w:rsidRPr="007B07AA" w:rsidRDefault="00507534" w:rsidP="007B07AA">
      <w:pPr>
        <w:pStyle w:val="Heading1"/>
      </w:pPr>
      <w:bookmarkStart w:id="0" w:name="_Toc445106683"/>
      <w:r w:rsidRPr="007B07AA">
        <w:t>Exercise 6: Setting up Build agent</w:t>
      </w:r>
    </w:p>
    <w:p w14:paraId="5E231AAE" w14:textId="04191CC6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  <w:r w:rsidRPr="00EE0767">
        <w:rPr>
          <w:b/>
          <w:color w:val="2E74B5" w:themeColor="accent1" w:themeShade="BF"/>
          <w:sz w:val="44"/>
          <w:szCs w:val="44"/>
        </w:rPr>
        <w:t xml:space="preserve"> </w:t>
      </w:r>
      <w:bookmarkEnd w:id="0"/>
    </w:p>
    <w:p w14:paraId="03C374AC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7C5F920B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7972AC99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3F546C7B" w14:textId="77777777" w:rsidR="00EE0767" w:rsidRDefault="00EE0767" w:rsidP="0057535B">
      <w:pPr>
        <w:rPr>
          <w:rFonts w:ascii="Arial Narrow" w:eastAsiaTheme="majorEastAsia" w:hAnsi="Arial Narrow" w:cstheme="majorBidi"/>
          <w:b/>
          <w:color w:val="2E74B5" w:themeColor="accent1" w:themeShade="BF"/>
          <w:sz w:val="56"/>
          <w:szCs w:val="32"/>
        </w:rPr>
      </w:pPr>
    </w:p>
    <w:p w14:paraId="24D2911D" w14:textId="77777777" w:rsidR="0057535B" w:rsidRDefault="0057535B" w:rsidP="0057535B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1.1.0</w:t>
      </w:r>
    </w:p>
    <w:p w14:paraId="3D15C4A0" w14:textId="77777777" w:rsidR="0057535B" w:rsidRPr="007448FB" w:rsidRDefault="0057535B" w:rsidP="0057535B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  <w:t>3/7/2016</w:t>
      </w:r>
    </w:p>
    <w:p w14:paraId="072505B8" w14:textId="77777777" w:rsidR="004D028C" w:rsidRDefault="0057535B" w:rsidP="0057535B">
      <w:r>
        <w:rPr>
          <w:noProof/>
        </w:rPr>
        <w:drawing>
          <wp:inline distT="0" distB="0" distL="0" distR="0" wp14:anchorId="511DF83E" wp14:editId="05C94A01">
            <wp:extent cx="1085850" cy="1048407"/>
            <wp:effectExtent l="0" t="0" r="0" b="0"/>
            <wp:docPr id="139" name="Picture 139" descr="http://webtooling.visualstudio.com/themes/standard/favicon/mstile-310x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tooling.visualstudio.com/themes/standard/favicon/mstile-310x3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5" t="15942" r="17391" b="23188"/>
                    <a:stretch/>
                  </pic:blipFill>
                  <pic:spPr bwMode="auto">
                    <a:xfrm>
                      <a:off x="0" y="0"/>
                      <a:ext cx="1086707" cy="104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92449" w14:textId="77777777" w:rsidR="00EE0767" w:rsidRDefault="00EE0767" w:rsidP="0057535B"/>
    <w:p w14:paraId="5235D152" w14:textId="77777777" w:rsidR="00916E94" w:rsidRDefault="00EE0767" w:rsidP="00EE0767">
      <w:r>
        <w:lastRenderedPageBreak/>
        <w:t xml:space="preserve">In this exercise, you will configure a VSTS Cross Platform Build &amp; Release Agent on the local machine. </w:t>
      </w:r>
      <w:r w:rsidR="00916E94">
        <w:t>You will download and configure the agent.</w:t>
      </w:r>
      <w:r>
        <w:t xml:space="preserve"> You can find more information at </w:t>
      </w:r>
      <w:hyperlink r:id="rId9" w:history="1">
        <w:r w:rsidR="00916E94" w:rsidRPr="002D0C6F">
          <w:rPr>
            <w:rStyle w:val="Hyperlink"/>
          </w:rPr>
          <w:t>https://github.com/Microsoft/vsts-agent</w:t>
        </w:r>
      </w:hyperlink>
      <w:r>
        <w:t>.</w:t>
      </w:r>
      <w:r w:rsidR="00916E94">
        <w:t xml:space="preserve"> </w:t>
      </w:r>
    </w:p>
    <w:p w14:paraId="20D1C017" w14:textId="269A3FB3" w:rsidR="00EE0767" w:rsidRDefault="00EE0767" w:rsidP="00EE0767">
      <w:r>
        <w:t>The user account you use for running builds will need the correct permissions. VSTS is flexible is managing these permissions for production scenarios. For now, you’ll just do a quick configuration.</w:t>
      </w:r>
    </w:p>
    <w:p w14:paraId="374AF348" w14:textId="77777777" w:rsidR="00EE0767" w:rsidRPr="00507534" w:rsidRDefault="00EE0767" w:rsidP="00507534">
      <w:pPr>
        <w:pStyle w:val="Heading2"/>
      </w:pPr>
      <w:bookmarkStart w:id="1" w:name="_Toc445106684"/>
      <w:r w:rsidRPr="00507534">
        <w:t>Setting up Agent Pool permissions on VSTS</w:t>
      </w:r>
      <w:bookmarkEnd w:id="1"/>
    </w:p>
    <w:p w14:paraId="5163E17B" w14:textId="77777777" w:rsidR="00EE0767" w:rsidRPr="00B05E98" w:rsidRDefault="00EE0767" w:rsidP="00507534">
      <w:pPr>
        <w:pStyle w:val="ListParagraph"/>
        <w:numPr>
          <w:ilvl w:val="0"/>
          <w:numId w:val="2"/>
        </w:numPr>
        <w:ind w:left="90" w:firstLine="0"/>
      </w:pPr>
      <w:r w:rsidRPr="00B05E98">
        <w:t>In your VSTS Account, click the Admin cog in the upper right corner.</w:t>
      </w:r>
    </w:p>
    <w:p w14:paraId="7FCDFABB" w14:textId="77777777" w:rsidR="00EE0767" w:rsidRDefault="00EE0767" w:rsidP="00507534">
      <w:pPr>
        <w:pStyle w:val="ExerciseStepFigure"/>
        <w:ind w:left="90"/>
      </w:pPr>
      <w:r>
        <w:rPr>
          <w:noProof/>
        </w:rPr>
        <w:drawing>
          <wp:inline distT="0" distB="0" distL="0" distR="0" wp14:anchorId="78D8A633" wp14:editId="5B433FAB">
            <wp:extent cx="1078992" cy="210312"/>
            <wp:effectExtent l="19050" t="19050" r="26035" b="1841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2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AA4105" w14:textId="07BD33CF" w:rsidR="00507534" w:rsidRPr="00507534" w:rsidRDefault="00EE0767" w:rsidP="00507534">
      <w:pPr>
        <w:pStyle w:val="ListParagraph"/>
        <w:ind w:left="90"/>
      </w:pPr>
      <w:r>
        <w:t>VSTS opens a new browser tab at your Team Project profile.</w:t>
      </w:r>
      <w:r w:rsidR="00507534">
        <w:br/>
      </w:r>
    </w:p>
    <w:p w14:paraId="440EA9C3" w14:textId="01D4C0E1" w:rsidR="00EE0767" w:rsidRDefault="296109F3" w:rsidP="00B00565">
      <w:pPr>
        <w:pStyle w:val="ListParagraph"/>
        <w:numPr>
          <w:ilvl w:val="0"/>
          <w:numId w:val="2"/>
        </w:numPr>
        <w:ind w:left="90" w:firstLine="0"/>
      </w:pPr>
      <w:r>
        <w:t xml:space="preserve">Click </w:t>
      </w:r>
      <w:r w:rsidR="00EF6BA6">
        <w:t>on your VSTS account</w:t>
      </w:r>
      <w:r w:rsidRPr="296109F3">
        <w:rPr>
          <w:b/>
          <w:bCs/>
        </w:rPr>
        <w:t xml:space="preserve"> </w:t>
      </w:r>
      <w:r>
        <w:t xml:space="preserve">link and select the </w:t>
      </w:r>
      <w:r w:rsidRPr="296109F3">
        <w:rPr>
          <w:b/>
          <w:bCs/>
        </w:rPr>
        <w:t>Agent pools</w:t>
      </w:r>
      <w:r>
        <w:t xml:space="preserve"> tab.</w:t>
      </w:r>
    </w:p>
    <w:p w14:paraId="019369E5" w14:textId="59F8375A" w:rsidR="00EE0767" w:rsidRDefault="00EF6BA6" w:rsidP="00507534">
      <w:pPr>
        <w:pStyle w:val="ExerciseStepFigure"/>
        <w:ind w:left="90"/>
      </w:pPr>
      <w:r>
        <w:rPr>
          <w:noProof/>
        </w:rPr>
        <w:drawing>
          <wp:inline distT="0" distB="0" distL="0" distR="0" wp14:anchorId="239C017C" wp14:editId="7CAD83C9">
            <wp:extent cx="5105400" cy="6324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237AF" w14:textId="77777777" w:rsidR="00882EA5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In the </w:t>
      </w:r>
      <w:r w:rsidRPr="00882EA5">
        <w:rPr>
          <w:b/>
        </w:rPr>
        <w:t>All pools</w:t>
      </w:r>
      <w:r>
        <w:t xml:space="preserve"> list, make sure you’ve selected </w:t>
      </w:r>
      <w:r w:rsidRPr="00882EA5">
        <w:rPr>
          <w:b/>
        </w:rPr>
        <w:t>Default (Default)</w:t>
      </w:r>
      <w:r>
        <w:t>.</w:t>
      </w:r>
      <w:r w:rsidR="00882EA5">
        <w:t xml:space="preserve"> </w:t>
      </w:r>
    </w:p>
    <w:p w14:paraId="602EDE9C" w14:textId="77777777" w:rsidR="00882EA5" w:rsidRDefault="00882EA5" w:rsidP="00507534">
      <w:pPr>
        <w:pStyle w:val="ListParagraph"/>
        <w:ind w:left="90"/>
      </w:pPr>
      <w:r>
        <w:rPr>
          <w:noProof/>
        </w:rPr>
        <w:drawing>
          <wp:inline distT="0" distB="0" distL="0" distR="0" wp14:anchorId="1DE6B414" wp14:editId="36971971">
            <wp:extent cx="1792224" cy="1097280"/>
            <wp:effectExtent l="0" t="0" r="0" b="762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E832" w14:textId="54002053" w:rsidR="00EE0767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 xml:space="preserve">Then click </w:t>
      </w:r>
      <w:r w:rsidRPr="00882EA5">
        <w:rPr>
          <w:b/>
        </w:rPr>
        <w:t>Roles</w:t>
      </w:r>
      <w:r>
        <w:t xml:space="preserve"> under </w:t>
      </w:r>
      <w:r w:rsidRPr="00882EA5">
        <w:rPr>
          <w:b/>
        </w:rPr>
        <w:t>Roles for pool Default</w:t>
      </w:r>
      <w:r>
        <w:t>.</w:t>
      </w:r>
      <w:r w:rsidR="00882EA5">
        <w:t xml:space="preserve"> </w:t>
      </w:r>
    </w:p>
    <w:p w14:paraId="19BE75F9" w14:textId="23E4E2A7" w:rsidR="00EE0767" w:rsidRDefault="00950C8B" w:rsidP="00507534">
      <w:pPr>
        <w:pStyle w:val="ExerciseStepFigure"/>
        <w:ind w:left="90"/>
      </w:pPr>
      <w:r>
        <w:rPr>
          <w:noProof/>
        </w:rPr>
        <w:drawing>
          <wp:inline distT="0" distB="0" distL="0" distR="0" wp14:anchorId="098B4D9E" wp14:editId="3298E611">
            <wp:extent cx="4188317" cy="13335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12" cy="1338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2F99B" w14:textId="00191F1D" w:rsidR="00E0051A" w:rsidRDefault="00EE0767" w:rsidP="00916E94">
      <w:pPr>
        <w:pStyle w:val="ListParagraph"/>
        <w:numPr>
          <w:ilvl w:val="0"/>
          <w:numId w:val="2"/>
        </w:numPr>
        <w:ind w:left="90" w:firstLine="0"/>
      </w:pPr>
      <w:r>
        <w:t xml:space="preserve">Click the </w:t>
      </w:r>
      <w:r w:rsidRPr="00E0051A">
        <w:rPr>
          <w:b/>
        </w:rPr>
        <w:t>Add</w:t>
      </w:r>
      <w:r>
        <w:t xml:space="preserve"> button.</w:t>
      </w:r>
      <w:r w:rsidR="009151A9">
        <w:t xml:space="preserve"> </w:t>
      </w:r>
      <w:r>
        <w:t xml:space="preserve">Type your name in </w:t>
      </w:r>
      <w:r w:rsidR="00E0051A">
        <w:t xml:space="preserve">and select the Role Administrator then </w:t>
      </w:r>
      <w:r>
        <w:t xml:space="preserve">click </w:t>
      </w:r>
      <w:r w:rsidR="00E0051A">
        <w:rPr>
          <w:b/>
        </w:rPr>
        <w:t xml:space="preserve">Add </w:t>
      </w:r>
      <w:r w:rsidR="00E0051A" w:rsidRPr="00916E94">
        <w:t>button</w:t>
      </w:r>
      <w:r>
        <w:t>.</w:t>
      </w:r>
      <w:r w:rsidR="00E0051A">
        <w:t xml:space="preserve">  </w:t>
      </w:r>
    </w:p>
    <w:p w14:paraId="35DE8CBF" w14:textId="3074BF6F" w:rsidR="00E0051A" w:rsidRDefault="00E0051A" w:rsidP="00916E94">
      <w:pPr>
        <w:pStyle w:val="ListParagraph"/>
        <w:ind w:left="90"/>
      </w:pPr>
      <w:r>
        <w:rPr>
          <w:noProof/>
        </w:rPr>
        <w:lastRenderedPageBreak/>
        <w:drawing>
          <wp:inline distT="0" distB="0" distL="0" distR="0" wp14:anchorId="09E0CB03" wp14:editId="38B6882A">
            <wp:extent cx="3002280" cy="1871284"/>
            <wp:effectExtent l="19050" t="19050" r="2667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39" cy="1887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4DDF" w14:textId="1AABE42B" w:rsidR="00E0051A" w:rsidRDefault="00E0051A" w:rsidP="00E0051A">
      <w:pPr>
        <w:pStyle w:val="ExerciseNote"/>
        <w:ind w:left="90" w:right="90"/>
      </w:pPr>
      <w:r w:rsidRPr="00B05E98">
        <w:rPr>
          <w:b/>
        </w:rPr>
        <w:t>Note</w:t>
      </w:r>
      <w:r>
        <w:t>: Skip Step 5. If you are owner of the VSTS account. If not owner request the account owner to perform above steps to add you Pool administrator role.</w:t>
      </w:r>
    </w:p>
    <w:p w14:paraId="2D7493D5" w14:textId="77777777" w:rsidR="00E0051A" w:rsidRDefault="00E0051A" w:rsidP="00916E94">
      <w:pPr>
        <w:pStyle w:val="ListParagraph"/>
        <w:ind w:left="90"/>
      </w:pPr>
    </w:p>
    <w:p w14:paraId="2A48331A" w14:textId="7BD15FDE" w:rsidR="00E7202E" w:rsidRDefault="00E7202E" w:rsidP="0063308D">
      <w:pPr>
        <w:pStyle w:val="ListParagraph"/>
        <w:numPr>
          <w:ilvl w:val="0"/>
          <w:numId w:val="2"/>
        </w:numPr>
        <w:ind w:left="90" w:firstLine="0"/>
        <w:rPr>
          <w:lang w:val="en-IN"/>
        </w:rPr>
      </w:pPr>
      <w:r>
        <w:rPr>
          <w:lang w:val="en-IN"/>
        </w:rPr>
        <w:t>Click on download agent to download.</w:t>
      </w:r>
    </w:p>
    <w:p w14:paraId="110045C6" w14:textId="0A953A88" w:rsidR="00E7202E" w:rsidRDefault="00E7202E" w:rsidP="00916E94">
      <w:pPr>
        <w:pStyle w:val="ListParagraph"/>
        <w:ind w:left="90"/>
        <w:rPr>
          <w:lang w:val="en-IN"/>
        </w:rPr>
      </w:pPr>
      <w:r>
        <w:rPr>
          <w:noProof/>
        </w:rPr>
        <w:drawing>
          <wp:inline distT="0" distB="0" distL="0" distR="0" wp14:anchorId="19F31CB2" wp14:editId="4D4D60F4">
            <wp:extent cx="1958340" cy="1257300"/>
            <wp:effectExtent l="19050" t="19050" r="2286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7B44C" w14:textId="77777777" w:rsidR="00E7202E" w:rsidRDefault="00E7202E" w:rsidP="00916E94">
      <w:pPr>
        <w:pStyle w:val="ListParagraph"/>
        <w:ind w:left="90"/>
        <w:rPr>
          <w:lang w:val="en-IN"/>
        </w:rPr>
      </w:pPr>
    </w:p>
    <w:p w14:paraId="204451C7" w14:textId="7F9D2B23" w:rsidR="00E7202E" w:rsidRDefault="00E7202E" w:rsidP="00916E94">
      <w:pPr>
        <w:pStyle w:val="ListParagraph"/>
        <w:ind w:left="90"/>
        <w:rPr>
          <w:lang w:val="en-IN"/>
        </w:rPr>
      </w:pPr>
      <w:r>
        <w:rPr>
          <w:lang w:val="en-IN"/>
        </w:rPr>
        <w:t xml:space="preserve">8 </w:t>
      </w:r>
      <w:r w:rsidR="002C0964">
        <w:rPr>
          <w:lang w:val="en-IN"/>
        </w:rPr>
        <w:t>I</w:t>
      </w:r>
      <w:r>
        <w:rPr>
          <w:lang w:val="en-IN"/>
        </w:rPr>
        <w:t xml:space="preserve">n the Get Agent window select </w:t>
      </w:r>
      <w:r w:rsidR="002C0964" w:rsidRPr="00916E94">
        <w:rPr>
          <w:b/>
          <w:lang w:val="en-IN"/>
        </w:rPr>
        <w:t>Ubuntu 14.04-x64</w:t>
      </w:r>
      <w:r w:rsidR="002C0964" w:rsidRPr="002C0964">
        <w:rPr>
          <w:lang w:val="en-IN"/>
        </w:rPr>
        <w:t xml:space="preserve"> </w:t>
      </w:r>
      <w:r w:rsidR="002C0964">
        <w:rPr>
          <w:lang w:val="en-IN"/>
        </w:rPr>
        <w:t xml:space="preserve">under </w:t>
      </w:r>
      <w:r>
        <w:rPr>
          <w:lang w:val="en-IN"/>
        </w:rPr>
        <w:t xml:space="preserve">Linux </w:t>
      </w:r>
      <w:r w:rsidR="002C0964">
        <w:rPr>
          <w:lang w:val="en-IN"/>
        </w:rPr>
        <w:t xml:space="preserve">operating system window, click on </w:t>
      </w:r>
      <w:r w:rsidR="002C0964" w:rsidRPr="00916E94">
        <w:rPr>
          <w:b/>
          <w:lang w:val="en-IN"/>
        </w:rPr>
        <w:t>Download</w:t>
      </w:r>
      <w:r w:rsidR="002C0964">
        <w:rPr>
          <w:lang w:val="en-IN"/>
        </w:rPr>
        <w:t xml:space="preserve"> button to download the agent.</w:t>
      </w:r>
    </w:p>
    <w:p w14:paraId="4B8CD407" w14:textId="744E8FB0" w:rsidR="002C0964" w:rsidRPr="00916E94" w:rsidRDefault="002C0964" w:rsidP="00916E94">
      <w:pPr>
        <w:pStyle w:val="ListParagraph"/>
        <w:ind w:left="90"/>
        <w:rPr>
          <w:lang w:val="en-IN"/>
        </w:rPr>
      </w:pPr>
      <w:r>
        <w:rPr>
          <w:noProof/>
        </w:rPr>
        <w:drawing>
          <wp:inline distT="0" distB="0" distL="0" distR="0" wp14:anchorId="04EB3878" wp14:editId="60E57917">
            <wp:extent cx="3604260" cy="1759222"/>
            <wp:effectExtent l="19050" t="19050" r="1524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77" cy="1768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1DE03" w14:textId="5D1CACDD" w:rsidR="0063308D" w:rsidRPr="0063308D" w:rsidRDefault="00C22BA8" w:rsidP="0063308D">
      <w:pPr>
        <w:pStyle w:val="ListParagraph"/>
        <w:numPr>
          <w:ilvl w:val="0"/>
          <w:numId w:val="2"/>
        </w:numPr>
        <w:ind w:left="90" w:firstLine="0"/>
        <w:rPr>
          <w:lang w:val="en-IN"/>
        </w:rPr>
      </w:pPr>
      <w:r>
        <w:t xml:space="preserve">Creating </w:t>
      </w:r>
      <w:r w:rsidR="009151A9">
        <w:t xml:space="preserve"> </w:t>
      </w:r>
      <w:r w:rsidR="0063308D" w:rsidRPr="0063308D">
        <w:rPr>
          <w:lang w:val="en-IN"/>
        </w:rPr>
        <w:t>Personal access tokens</w:t>
      </w:r>
      <w:r w:rsidR="00703A59">
        <w:rPr>
          <w:lang w:val="en-IN"/>
        </w:rPr>
        <w:t>(PAT)</w:t>
      </w:r>
    </w:p>
    <w:p w14:paraId="7E09A95E" w14:textId="77777777" w:rsidR="00703A59" w:rsidRDefault="0063308D" w:rsidP="00916E94">
      <w:pPr>
        <w:pStyle w:val="ListParagraph"/>
        <w:ind w:left="90"/>
        <w:rPr>
          <w:lang w:val="en-IN"/>
        </w:rPr>
      </w:pPr>
      <w:r>
        <w:t xml:space="preserve">In order to </w:t>
      </w:r>
      <w:r w:rsidR="00703A59">
        <w:t>configure build</w:t>
      </w:r>
      <w:r>
        <w:t xml:space="preserve"> agent for VSTS account </w:t>
      </w:r>
      <w:r w:rsidR="00703A59">
        <w:t xml:space="preserve">we need to create a </w:t>
      </w:r>
      <w:r w:rsidR="00703A59" w:rsidRPr="0063308D">
        <w:rPr>
          <w:lang w:val="en-IN"/>
        </w:rPr>
        <w:t>Personal access token</w:t>
      </w:r>
      <w:r w:rsidR="00703A59">
        <w:rPr>
          <w:lang w:val="en-IN"/>
        </w:rPr>
        <w:t>.</w:t>
      </w:r>
    </w:p>
    <w:p w14:paraId="519E9551" w14:textId="77777777" w:rsidR="00244B11" w:rsidRDefault="00703A59" w:rsidP="00916E94">
      <w:pPr>
        <w:pStyle w:val="ListParagraph"/>
        <w:numPr>
          <w:ilvl w:val="2"/>
          <w:numId w:val="7"/>
        </w:numPr>
      </w:pPr>
      <w:r w:rsidRPr="00703A59">
        <w:lastRenderedPageBreak/>
        <w:t xml:space="preserve">In the upper right corner, click you name </w:t>
      </w:r>
      <w:r w:rsidRPr="00916E94">
        <w:rPr>
          <w:color w:val="FF0000"/>
        </w:rPr>
        <w:t>(1)</w:t>
      </w:r>
      <w:r w:rsidRPr="00703A59">
        <w:t xml:space="preserve"> which opens a drop </w:t>
      </w:r>
      <w:r w:rsidR="00244B11">
        <w:t>down menu, and then click the Security</w:t>
      </w:r>
      <w:r w:rsidRPr="00703A59">
        <w:t xml:space="preserve"> </w:t>
      </w:r>
      <w:r w:rsidRPr="00916E94">
        <w:rPr>
          <w:color w:val="FF0000"/>
        </w:rPr>
        <w:t xml:space="preserve">(2) </w:t>
      </w:r>
      <w:r w:rsidRPr="00703A59">
        <w:t>menu option.</w:t>
      </w:r>
      <w:r w:rsidR="009151A9">
        <w:br/>
      </w:r>
      <w:r w:rsidR="00244B11">
        <w:rPr>
          <w:noProof/>
        </w:rPr>
        <w:drawing>
          <wp:inline distT="0" distB="0" distL="0" distR="0" wp14:anchorId="362FACED" wp14:editId="45F13582">
            <wp:extent cx="1889760" cy="2543677"/>
            <wp:effectExtent l="19050" t="19050" r="1524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84" cy="2553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3867E" w14:textId="77777777" w:rsidR="002249C7" w:rsidRDefault="00244B11" w:rsidP="00916E94">
      <w:pPr>
        <w:pStyle w:val="ListParagraph"/>
        <w:numPr>
          <w:ilvl w:val="2"/>
          <w:numId w:val="7"/>
        </w:numPr>
      </w:pPr>
      <w:r w:rsidRPr="00244B11">
        <w:t xml:space="preserve">On the new page, click the </w:t>
      </w:r>
      <w:r w:rsidR="002249C7" w:rsidRPr="009151A9">
        <w:rPr>
          <w:b/>
        </w:rPr>
        <w:t>Add</w:t>
      </w:r>
      <w:r w:rsidR="002249C7">
        <w:t xml:space="preserve"> button</w:t>
      </w:r>
      <w:r w:rsidRPr="00244B11">
        <w:t xml:space="preserve"> under </w:t>
      </w:r>
      <w:r w:rsidR="002249C7" w:rsidRPr="0063308D">
        <w:rPr>
          <w:lang w:val="en-IN"/>
        </w:rPr>
        <w:t>Personal access tokens</w:t>
      </w:r>
      <w:r w:rsidR="002249C7">
        <w:rPr>
          <w:lang w:val="en-IN"/>
        </w:rPr>
        <w:t xml:space="preserve"> tab</w:t>
      </w:r>
      <w:r w:rsidRPr="00244B11">
        <w:t>.</w:t>
      </w:r>
      <w:r w:rsidRPr="00244B11" w:rsidDel="00244B11">
        <w:t xml:space="preserve"> </w:t>
      </w:r>
    </w:p>
    <w:p w14:paraId="4D04DC7F" w14:textId="7625F6E0" w:rsidR="002249C7" w:rsidRDefault="002249C7" w:rsidP="00916E94">
      <w:pPr>
        <w:pStyle w:val="ListParagraph"/>
        <w:numPr>
          <w:ilvl w:val="2"/>
          <w:numId w:val="7"/>
        </w:numPr>
      </w:pPr>
      <w:r>
        <w:t xml:space="preserve">In the Create a personal access tokes page, provide the token </w:t>
      </w:r>
      <w:r w:rsidR="0056186E">
        <w:t>description,</w:t>
      </w:r>
      <w:r w:rsidR="003B21B8">
        <w:t xml:space="preserve"> </w:t>
      </w:r>
      <w:r>
        <w:t xml:space="preserve">select VSTS account and then click on </w:t>
      </w:r>
      <w:r w:rsidRPr="00916E94">
        <w:rPr>
          <w:b/>
        </w:rPr>
        <w:t>Create token</w:t>
      </w:r>
      <w:r>
        <w:t xml:space="preserve"> button at the bottom.</w:t>
      </w:r>
    </w:p>
    <w:p w14:paraId="00737626" w14:textId="77777777" w:rsidR="003B21B8" w:rsidRDefault="003B21B8" w:rsidP="00916E94">
      <w:pPr>
        <w:pStyle w:val="ListParagraph"/>
        <w:ind w:left="1080"/>
      </w:pPr>
      <w:r>
        <w:rPr>
          <w:noProof/>
        </w:rPr>
        <w:drawing>
          <wp:inline distT="0" distB="0" distL="0" distR="0" wp14:anchorId="46E3AF89" wp14:editId="54544191">
            <wp:extent cx="4625340" cy="3571836"/>
            <wp:effectExtent l="19050" t="19050" r="2286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38" cy="3578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1C0AB5" w14:textId="77777777" w:rsidR="0056186E" w:rsidRDefault="0056186E" w:rsidP="00916E94">
      <w:pPr>
        <w:pStyle w:val="ListParagraph"/>
        <w:numPr>
          <w:ilvl w:val="2"/>
          <w:numId w:val="7"/>
        </w:numPr>
      </w:pPr>
      <w:r>
        <w:t>When you are done make a copy of token, you will use this token as your password.</w:t>
      </w:r>
    </w:p>
    <w:p w14:paraId="0611E981" w14:textId="521CDA00" w:rsidR="009151A9" w:rsidRDefault="0056186E" w:rsidP="00916E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B48F925" wp14:editId="1ED6AB7D">
            <wp:extent cx="4554522" cy="1120140"/>
            <wp:effectExtent l="19050" t="19050" r="1778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eate-personal-access-tok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091" cy="1122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46ECB" w14:textId="77777777" w:rsidR="00EE0767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>You can close the “admin” tab in your browser.</w:t>
      </w:r>
    </w:p>
    <w:p w14:paraId="0D0B15AD" w14:textId="77777777" w:rsidR="00EE0767" w:rsidRDefault="00EE0767" w:rsidP="00507534">
      <w:pPr>
        <w:pStyle w:val="ListParagraph"/>
        <w:ind w:left="90"/>
      </w:pPr>
    </w:p>
    <w:p w14:paraId="7D4B3C99" w14:textId="77777777" w:rsidR="00EE0767" w:rsidRPr="00882EA5" w:rsidRDefault="00EE0767" w:rsidP="00A67BD3">
      <w:pPr>
        <w:pStyle w:val="Heading2"/>
      </w:pPr>
      <w:bookmarkStart w:id="2" w:name="_Toc445106685"/>
      <w:r w:rsidRPr="00882EA5">
        <w:t xml:space="preserve">Configuring the local agent on the </w:t>
      </w:r>
      <w:bookmarkEnd w:id="2"/>
      <w:r w:rsidRPr="00882EA5">
        <w:t>VM instance</w:t>
      </w:r>
    </w:p>
    <w:p w14:paraId="4A60C6F9" w14:textId="77777777" w:rsidR="009151A9" w:rsidRDefault="00EE0767" w:rsidP="00507534">
      <w:pPr>
        <w:pStyle w:val="ListParagraph"/>
        <w:numPr>
          <w:ilvl w:val="0"/>
          <w:numId w:val="2"/>
        </w:numPr>
        <w:ind w:left="90" w:firstLine="0"/>
      </w:pPr>
      <w:r>
        <w:t>Now, open a Terminal window from t</w:t>
      </w:r>
      <w:r w:rsidR="009151A9">
        <w:t xml:space="preserve">he shortcut panel at the bottom </w:t>
      </w:r>
    </w:p>
    <w:p w14:paraId="7DBE0F00" w14:textId="4CD0AF99" w:rsidR="009151A9" w:rsidRDefault="009151A9" w:rsidP="00507534">
      <w:pPr>
        <w:pStyle w:val="ListParagraph"/>
        <w:ind w:left="90"/>
      </w:pPr>
      <w:r>
        <w:rPr>
          <w:noProof/>
        </w:rPr>
        <w:drawing>
          <wp:inline distT="0" distB="0" distL="0" distR="0" wp14:anchorId="3D74F389" wp14:editId="7EFD0FFD">
            <wp:extent cx="4714286" cy="1847619"/>
            <wp:effectExtent l="19050" t="19050" r="1016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847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D54A6" w14:textId="77777777" w:rsidR="00A67BD3" w:rsidRDefault="00A67BD3" w:rsidP="00507534">
      <w:pPr>
        <w:pStyle w:val="ListParagraph"/>
        <w:ind w:left="90"/>
      </w:pPr>
    </w:p>
    <w:p w14:paraId="7F527D50" w14:textId="4262AB99" w:rsidR="00EE0767" w:rsidRDefault="009151A9" w:rsidP="00507534">
      <w:pPr>
        <w:pStyle w:val="ListParagraph"/>
        <w:numPr>
          <w:ilvl w:val="0"/>
          <w:numId w:val="2"/>
        </w:numPr>
        <w:ind w:left="90" w:firstLine="0"/>
      </w:pPr>
      <w:r>
        <w:t>Type the following command</w:t>
      </w:r>
      <w:r w:rsidR="009568A0">
        <w:t xml:space="preserve"> </w:t>
      </w:r>
      <w:r w:rsidR="00916E94">
        <w:t>to install the pre-requisite libraries for Ubuntu</w:t>
      </w:r>
      <w:r w:rsidR="009568A0">
        <w:t>.</w:t>
      </w:r>
    </w:p>
    <w:p w14:paraId="538E1C78" w14:textId="7BAB0EE1" w:rsidR="00916E94" w:rsidRPr="00916E94" w:rsidRDefault="00916E94" w:rsidP="00916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r w:rsidRPr="00916E94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-y libunwind8 libcurl3 libicu52</w:t>
      </w:r>
    </w:p>
    <w:p w14:paraId="2CD143C3" w14:textId="77777777" w:rsidR="00916E94" w:rsidRDefault="00916E94" w:rsidP="00916E94">
      <w:pPr>
        <w:pStyle w:val="ListParagraph"/>
        <w:ind w:left="9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7070F0" w14:textId="25DAF12B" w:rsidR="00785B42" w:rsidRDefault="00916E94" w:rsidP="00805D9B">
      <w:pPr>
        <w:pStyle w:val="ListParagraph"/>
        <w:numPr>
          <w:ilvl w:val="0"/>
          <w:numId w:val="2"/>
        </w:numPr>
        <w:ind w:left="90" w:firstLine="0"/>
      </w:pPr>
      <w:r>
        <w:t>Once the libraries are installed, type the following command to extract the downloaded archive file. Make sure that you are pointing to the right location where the achieve was downloaded</w:t>
      </w:r>
    </w:p>
    <w:p w14:paraId="0AF10AA6" w14:textId="39E77E95" w:rsidR="009568A0" w:rsidRPr="00916E94" w:rsidRDefault="009568A0" w:rsidP="00916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6E94">
        <w:rPr>
          <w:rFonts w:ascii="Consolas" w:eastAsia="Times New Roman" w:hAnsi="Consolas" w:cs="Courier New"/>
          <w:color w:val="333333"/>
          <w:sz w:val="20"/>
          <w:szCs w:val="20"/>
        </w:rPr>
        <w:t>mkdir myagent &amp;&amp; cd myagent</w:t>
      </w:r>
    </w:p>
    <w:p w14:paraId="6FED6747" w14:textId="104E5E0C" w:rsidR="009568A0" w:rsidRPr="00916E94" w:rsidRDefault="009568A0" w:rsidP="00916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6E94">
        <w:rPr>
          <w:rFonts w:ascii="Consolas" w:eastAsia="Times New Roman" w:hAnsi="Consolas" w:cs="Courier New"/>
          <w:color w:val="333333"/>
          <w:sz w:val="20"/>
          <w:szCs w:val="20"/>
        </w:rPr>
        <w:t>myagent$ tar zxvf ~/vsts-agent-ubuntu.14.04-x64-2.104.2.tar.gz</w:t>
      </w:r>
    </w:p>
    <w:p w14:paraId="07764CE4" w14:textId="77777777" w:rsidR="00785B42" w:rsidRPr="00916E94" w:rsidRDefault="00785B42" w:rsidP="00916E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</w:pPr>
    </w:p>
    <w:p w14:paraId="3E10DBC7" w14:textId="77777777" w:rsidR="00916E94" w:rsidRDefault="00916E94" w:rsidP="00916E94">
      <w:pPr>
        <w:pStyle w:val="ExerciseStep"/>
        <w:numPr>
          <w:ilvl w:val="0"/>
          <w:numId w:val="0"/>
        </w:numPr>
        <w:ind w:left="90"/>
      </w:pPr>
    </w:p>
    <w:p w14:paraId="75C82212" w14:textId="7DCD0A4B" w:rsidR="00785B42" w:rsidRPr="00916E94" w:rsidRDefault="00785B42" w:rsidP="00916E94">
      <w:pPr>
        <w:pStyle w:val="ExerciseStep"/>
        <w:numPr>
          <w:ilvl w:val="0"/>
          <w:numId w:val="0"/>
        </w:numPr>
        <w:ind w:left="90"/>
      </w:pPr>
      <w:r w:rsidRPr="00916E94">
        <w:t>Once extracted you will see below folder or files in your myagent folder</w:t>
      </w:r>
    </w:p>
    <w:p w14:paraId="60C9DF72" w14:textId="7797E355" w:rsidR="00785B42" w:rsidRDefault="00785B42" w:rsidP="00507534">
      <w:pPr>
        <w:pStyle w:val="ExerciseStep"/>
        <w:numPr>
          <w:ilvl w:val="0"/>
          <w:numId w:val="0"/>
        </w:numPr>
        <w:ind w:left="90"/>
        <w:rPr>
          <w:rStyle w:val="NodeChar"/>
          <w:b/>
        </w:rPr>
      </w:pPr>
      <w:r>
        <w:rPr>
          <w:b/>
          <w:i/>
          <w:noProof/>
          <w:shd w:val="clear" w:color="auto" w:fill="BDD6EE" w:themeFill="accent1" w:themeFillTint="66"/>
        </w:rPr>
        <w:drawing>
          <wp:inline distT="0" distB="0" distL="0" distR="0" wp14:anchorId="18F92519" wp14:editId="22805540">
            <wp:extent cx="3086100" cy="1341120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E13D2" w14:textId="77777777" w:rsidR="00785B42" w:rsidRDefault="00785B42" w:rsidP="00507534">
      <w:pPr>
        <w:pStyle w:val="ExerciseStep"/>
        <w:numPr>
          <w:ilvl w:val="0"/>
          <w:numId w:val="0"/>
        </w:numPr>
        <w:ind w:left="90"/>
        <w:rPr>
          <w:rStyle w:val="NodeChar"/>
          <w:b/>
          <w:i w:val="0"/>
        </w:rPr>
      </w:pPr>
    </w:p>
    <w:p w14:paraId="62ABA6F6" w14:textId="502FBD8C" w:rsidR="00785B42" w:rsidRPr="009A3656" w:rsidRDefault="00785B42" w:rsidP="00507534">
      <w:pPr>
        <w:pStyle w:val="ExerciseStep"/>
        <w:numPr>
          <w:ilvl w:val="0"/>
          <w:numId w:val="0"/>
        </w:numPr>
        <w:ind w:left="90"/>
        <w:rPr>
          <w:rStyle w:val="NodeChar"/>
          <w:b/>
          <w:i w:val="0"/>
        </w:rPr>
      </w:pPr>
      <w:r>
        <w:t>Switch back to the terminal, and execute below</w:t>
      </w:r>
      <w:r w:rsidR="00C4454D">
        <w:t xml:space="preserve"> command to configure agent</w:t>
      </w:r>
      <w:r w:rsidR="00A92B21" w:rsidRPr="00916E94">
        <w:rPr>
          <w:color w:val="FF0000"/>
        </w:rPr>
        <w:t xml:space="preserve"> (1)</w:t>
      </w:r>
      <w:r w:rsidR="00CE7CAA" w:rsidRPr="00916E94">
        <w:rPr>
          <w:color w:val="FF0000"/>
        </w:rPr>
        <w:t>.</w:t>
      </w:r>
    </w:p>
    <w:p w14:paraId="65056D25" w14:textId="56C9B1C3" w:rsidR="00785B42" w:rsidRDefault="00471D30" w:rsidP="00785B4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</w:pPr>
      <w:r w:rsidRPr="00A03378">
        <w:rPr>
          <w:rFonts w:ascii="Consolas" w:eastAsia="Times New Roman" w:hAnsi="Consolas" w:cs="Consolas"/>
          <w:b/>
          <w:color w:val="333333"/>
          <w:sz w:val="20"/>
          <w:szCs w:val="20"/>
          <w:lang w:val="en-IN" w:eastAsia="en-IN"/>
        </w:rPr>
        <w:lastRenderedPageBreak/>
        <w:t>~/myagent$</w:t>
      </w:r>
      <w:r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  <w:t xml:space="preserve"> .</w:t>
      </w:r>
      <w:r w:rsidR="00C4454D" w:rsidRPr="00C4454D"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  <w:t>/config.sh</w:t>
      </w:r>
    </w:p>
    <w:p w14:paraId="117F85BD" w14:textId="77777777" w:rsidR="00916E94" w:rsidRDefault="00916E94" w:rsidP="00507534">
      <w:pPr>
        <w:pStyle w:val="ExerciseStep"/>
        <w:numPr>
          <w:ilvl w:val="0"/>
          <w:numId w:val="0"/>
        </w:numPr>
        <w:ind w:left="90"/>
        <w:rPr>
          <w:rStyle w:val="NodeChar"/>
          <w:b/>
        </w:rPr>
      </w:pPr>
    </w:p>
    <w:p w14:paraId="549B3F59" w14:textId="05E73240" w:rsidR="00785B42" w:rsidRDefault="00CE7CAA" w:rsidP="00507534">
      <w:pPr>
        <w:pStyle w:val="ExerciseStep"/>
        <w:numPr>
          <w:ilvl w:val="0"/>
          <w:numId w:val="0"/>
        </w:numPr>
        <w:ind w:left="90"/>
        <w:rPr>
          <w:rStyle w:val="NodeChar"/>
          <w:b/>
        </w:rPr>
      </w:pPr>
      <w:r>
        <w:rPr>
          <w:b/>
          <w:i/>
          <w:noProof/>
          <w:shd w:val="clear" w:color="auto" w:fill="BDD6EE" w:themeFill="accent1" w:themeFillTint="66"/>
        </w:rPr>
        <w:drawing>
          <wp:inline distT="0" distB="0" distL="0" distR="0" wp14:anchorId="27972866" wp14:editId="0BF6E16F">
            <wp:extent cx="5943600" cy="4063365"/>
            <wp:effectExtent l="19050" t="19050" r="1905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_00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44EC2" w14:textId="77777777" w:rsidR="00916E94" w:rsidRDefault="00916E94" w:rsidP="00507534">
      <w:pPr>
        <w:pStyle w:val="ExerciseStep"/>
        <w:numPr>
          <w:ilvl w:val="0"/>
          <w:numId w:val="0"/>
        </w:numPr>
        <w:ind w:left="90"/>
        <w:rPr>
          <w:rStyle w:val="NodeChar"/>
          <w:b/>
        </w:rPr>
      </w:pPr>
    </w:p>
    <w:p w14:paraId="18C935A2" w14:textId="2DA8FF76" w:rsidR="00CE7CAA" w:rsidRDefault="00CE7CAA" w:rsidP="00EC3B93">
      <w:pPr>
        <w:pStyle w:val="ExerciseStep"/>
        <w:numPr>
          <w:ilvl w:val="0"/>
          <w:numId w:val="17"/>
        </w:numPr>
      </w:pPr>
      <w:r w:rsidRPr="00916E94">
        <w:t xml:space="preserve">Type in </w:t>
      </w:r>
      <w:r w:rsidRPr="00916E94">
        <w:rPr>
          <w:b/>
        </w:rPr>
        <w:t>Y</w:t>
      </w:r>
      <w:r w:rsidRPr="00916E94">
        <w:t xml:space="preserve"> </w:t>
      </w:r>
      <w:r>
        <w:t xml:space="preserve">and hit Enter </w:t>
      </w:r>
      <w:r w:rsidRPr="00916E94">
        <w:t xml:space="preserve">when asked </w:t>
      </w:r>
      <w:r>
        <w:t xml:space="preserve">for accepting </w:t>
      </w:r>
      <w:r w:rsidRPr="00916E94">
        <w:t xml:space="preserve">license </w:t>
      </w:r>
      <w:r w:rsidRPr="00CE7CAA">
        <w:t>agreement</w:t>
      </w:r>
      <w:r>
        <w:t xml:space="preserve"> </w:t>
      </w:r>
      <w:r w:rsidRPr="00916E94">
        <w:rPr>
          <w:color w:val="FF0000"/>
        </w:rPr>
        <w:t>(2)</w:t>
      </w:r>
      <w:r w:rsidRPr="00916E94">
        <w:t>.</w:t>
      </w:r>
    </w:p>
    <w:p w14:paraId="475D1DC5" w14:textId="341119B0" w:rsidR="00CE7CAA" w:rsidRDefault="00CE7CAA" w:rsidP="00EC3B93">
      <w:pPr>
        <w:pStyle w:val="ExerciseStep"/>
        <w:numPr>
          <w:ilvl w:val="0"/>
          <w:numId w:val="17"/>
        </w:numPr>
      </w:pPr>
      <w:r>
        <w:t>Next enter the server URL</w:t>
      </w:r>
      <w:r w:rsidR="00153FA5">
        <w:t xml:space="preserve"> by providing your VSTS account URL then hit Enter </w:t>
      </w:r>
      <w:r w:rsidR="00153FA5" w:rsidRPr="00916E94">
        <w:rPr>
          <w:color w:val="FF0000"/>
        </w:rPr>
        <w:t>(3)</w:t>
      </w:r>
      <w:r w:rsidR="00153FA5">
        <w:t xml:space="preserve">, format is </w:t>
      </w:r>
      <w:r>
        <w:t xml:space="preserve"> </w:t>
      </w:r>
      <w:r w:rsidR="00153FA5"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https://&lt;your-account&gt;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</w:rPr>
        <w:t>.visualstudio.com</w:t>
      </w:r>
    </w:p>
    <w:p w14:paraId="21E208DE" w14:textId="7ED1F0CA" w:rsidR="00CE7CAA" w:rsidRDefault="00B4720C" w:rsidP="00EC3B93">
      <w:pPr>
        <w:pStyle w:val="ExerciseStep"/>
        <w:numPr>
          <w:ilvl w:val="0"/>
          <w:numId w:val="17"/>
        </w:numPr>
      </w:pPr>
      <w:r>
        <w:t xml:space="preserve">Use the default authentication type PAT just by hitting enter </w:t>
      </w:r>
      <w:r w:rsidRPr="00916E94">
        <w:rPr>
          <w:color w:val="FF0000"/>
        </w:rPr>
        <w:t>(4)</w:t>
      </w:r>
    </w:p>
    <w:p w14:paraId="570F71B0" w14:textId="1BF09D5F" w:rsidR="00B4720C" w:rsidRDefault="00B4720C" w:rsidP="00EC3B93">
      <w:pPr>
        <w:pStyle w:val="ExerciseStep"/>
        <w:numPr>
          <w:ilvl w:val="0"/>
          <w:numId w:val="17"/>
        </w:numPr>
      </w:pPr>
      <w:r>
        <w:t xml:space="preserve">Provide the personal access token </w:t>
      </w:r>
      <w:r w:rsidRPr="00916E94">
        <w:rPr>
          <w:color w:val="FF0000"/>
        </w:rPr>
        <w:t>(5)</w:t>
      </w:r>
      <w:r>
        <w:t xml:space="preserve"> which you have copied and saved as mentioned in </w:t>
      </w:r>
      <w:r w:rsidRPr="00916E94">
        <w:rPr>
          <w:b/>
        </w:rPr>
        <w:t>step 7.iv</w:t>
      </w:r>
      <w:r>
        <w:t xml:space="preserve"> </w:t>
      </w:r>
    </w:p>
    <w:p w14:paraId="2B2FC93D" w14:textId="398800CA" w:rsidR="00B4720C" w:rsidRDefault="00B4720C" w:rsidP="00EC3B93">
      <w:pPr>
        <w:pStyle w:val="ExerciseStep"/>
        <w:numPr>
          <w:ilvl w:val="0"/>
          <w:numId w:val="17"/>
        </w:numPr>
      </w:pPr>
      <w:r>
        <w:t xml:space="preserve">Accept default setting in coming steps </w:t>
      </w:r>
      <w:r w:rsidRPr="00916E94">
        <w:rPr>
          <w:color w:val="FF0000"/>
        </w:rPr>
        <w:t>(6)</w:t>
      </w:r>
      <w:r w:rsidRPr="004E245A">
        <w:t>,</w:t>
      </w:r>
      <w:r w:rsidRPr="00916E94">
        <w:rPr>
          <w:color w:val="FF0000"/>
        </w:rPr>
        <w:t xml:space="preserve"> (7)</w:t>
      </w:r>
      <w:r w:rsidRPr="004E245A">
        <w:t>,</w:t>
      </w:r>
      <w:r w:rsidRPr="00916E94">
        <w:rPr>
          <w:color w:val="FF0000"/>
        </w:rPr>
        <w:t xml:space="preserve"> (8)</w:t>
      </w:r>
      <w:r>
        <w:t xml:space="preserve"> by hitting enter.</w:t>
      </w:r>
    </w:p>
    <w:p w14:paraId="78D1FEFB" w14:textId="1CD7C022" w:rsidR="00B4720C" w:rsidRDefault="00B4720C" w:rsidP="00EC3B93">
      <w:pPr>
        <w:pStyle w:val="ExerciseStep"/>
        <w:numPr>
          <w:ilvl w:val="0"/>
          <w:numId w:val="17"/>
        </w:numPr>
      </w:pPr>
      <w:r>
        <w:t xml:space="preserve">Once setting saved you should be able to see agent created under </w:t>
      </w:r>
      <w:r w:rsidR="007934DB">
        <w:t>default</w:t>
      </w:r>
      <w:r w:rsidR="00730F40">
        <w:t xml:space="preserve"> agent pool, but it is offline as shown in below screen shot.</w:t>
      </w:r>
    </w:p>
    <w:p w14:paraId="2DC5766D" w14:textId="43980084" w:rsidR="00B4720C" w:rsidRDefault="00730F40" w:rsidP="00507534">
      <w:pPr>
        <w:pStyle w:val="ExerciseStep"/>
        <w:numPr>
          <w:ilvl w:val="0"/>
          <w:numId w:val="0"/>
        </w:numPr>
        <w:ind w:left="90"/>
      </w:pPr>
      <w:r>
        <w:rPr>
          <w:noProof/>
        </w:rPr>
        <w:lastRenderedPageBreak/>
        <w:drawing>
          <wp:inline distT="0" distB="0" distL="0" distR="0" wp14:anchorId="3958A4F1" wp14:editId="580C67ED">
            <wp:extent cx="2590800" cy="16002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2EEE" w14:textId="271001C9" w:rsidR="00307C8E" w:rsidRDefault="00307C8E" w:rsidP="00507534">
      <w:pPr>
        <w:pStyle w:val="ExerciseStep"/>
        <w:numPr>
          <w:ilvl w:val="0"/>
          <w:numId w:val="0"/>
        </w:numPr>
        <w:ind w:left="90"/>
      </w:pPr>
      <w:r>
        <w:t xml:space="preserve">To </w:t>
      </w:r>
      <w:r w:rsidR="00471D30">
        <w:t>get</w:t>
      </w:r>
      <w:r>
        <w:t xml:space="preserve"> agent </w:t>
      </w:r>
      <w:r w:rsidR="00471D30">
        <w:t>online,</w:t>
      </w:r>
      <w:r>
        <w:t xml:space="preserve"> switch back to terminal and </w:t>
      </w:r>
      <w:r w:rsidR="00471D30">
        <w:t>run below command.</w:t>
      </w:r>
    </w:p>
    <w:p w14:paraId="3C8A5110" w14:textId="4A28208D" w:rsidR="00471D30" w:rsidRDefault="00471D30" w:rsidP="00471D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</w:pPr>
      <w:r w:rsidRPr="00A03378">
        <w:rPr>
          <w:rFonts w:ascii="Consolas" w:eastAsia="Times New Roman" w:hAnsi="Consolas" w:cs="Consolas"/>
          <w:b/>
          <w:color w:val="333333"/>
          <w:sz w:val="20"/>
          <w:szCs w:val="20"/>
          <w:lang w:val="en-IN" w:eastAsia="en-IN"/>
        </w:rPr>
        <w:t>~/myagent$</w:t>
      </w:r>
      <w:r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  <w:t xml:space="preserve"> ./run</w:t>
      </w:r>
      <w:r w:rsidRPr="00C4454D">
        <w:rPr>
          <w:rFonts w:ascii="Consolas" w:eastAsia="Times New Roman" w:hAnsi="Consolas" w:cs="Consolas"/>
          <w:color w:val="333333"/>
          <w:sz w:val="20"/>
          <w:szCs w:val="20"/>
          <w:lang w:val="en-IN" w:eastAsia="en-IN"/>
        </w:rPr>
        <w:t>.sh</w:t>
      </w:r>
    </w:p>
    <w:p w14:paraId="1E04E322" w14:textId="77777777" w:rsidR="00471D30" w:rsidRDefault="00471D30" w:rsidP="00507534">
      <w:pPr>
        <w:pStyle w:val="ExerciseStep"/>
        <w:numPr>
          <w:ilvl w:val="0"/>
          <w:numId w:val="0"/>
        </w:numPr>
        <w:ind w:left="90"/>
      </w:pPr>
    </w:p>
    <w:p w14:paraId="60244473" w14:textId="67903EB4" w:rsidR="00471D30" w:rsidRDefault="00B86872" w:rsidP="00507534">
      <w:pPr>
        <w:pStyle w:val="ExerciseStep"/>
        <w:numPr>
          <w:ilvl w:val="0"/>
          <w:numId w:val="0"/>
        </w:numPr>
        <w:ind w:left="90"/>
      </w:pPr>
      <w:r>
        <w:rPr>
          <w:noProof/>
        </w:rPr>
        <w:drawing>
          <wp:inline distT="0" distB="0" distL="0" distR="0" wp14:anchorId="23C27AF3" wp14:editId="04F4CA5D">
            <wp:extent cx="5857143" cy="1752381"/>
            <wp:effectExtent l="19050" t="19050" r="10795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75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EA35EC" w14:textId="77777777" w:rsidR="00EC3B93" w:rsidRDefault="00EC3B93" w:rsidP="00E039DC">
      <w:pPr>
        <w:pStyle w:val="ExerciseStep"/>
        <w:numPr>
          <w:ilvl w:val="0"/>
          <w:numId w:val="0"/>
        </w:numPr>
        <w:ind w:left="90"/>
      </w:pPr>
    </w:p>
    <w:p w14:paraId="3E040E8D" w14:textId="7EF4FFCB" w:rsidR="00B86872" w:rsidRDefault="00B86872" w:rsidP="00507534">
      <w:pPr>
        <w:pStyle w:val="ExerciseStep"/>
        <w:numPr>
          <w:ilvl w:val="0"/>
          <w:numId w:val="0"/>
        </w:numPr>
        <w:ind w:left="90"/>
      </w:pPr>
      <w:bookmarkStart w:id="3" w:name="_GoBack"/>
      <w:bookmarkEnd w:id="3"/>
      <w:r w:rsidRPr="00916E94">
        <w:t xml:space="preserve">Now we can see that the agent is online </w:t>
      </w:r>
      <w:r w:rsidR="00AF0D3D" w:rsidRPr="00916E94">
        <w:t>under default agent pool</w:t>
      </w:r>
      <w:r w:rsidR="00AF0D3D">
        <w:t>.</w:t>
      </w:r>
    </w:p>
    <w:p w14:paraId="36553C3F" w14:textId="3CA6245F" w:rsidR="00AF0D3D" w:rsidRPr="00916E94" w:rsidRDefault="00AF0D3D" w:rsidP="00507534">
      <w:pPr>
        <w:pStyle w:val="ExerciseStep"/>
        <w:numPr>
          <w:ilvl w:val="0"/>
          <w:numId w:val="0"/>
        </w:numPr>
        <w:ind w:left="90"/>
      </w:pPr>
      <w:r>
        <w:rPr>
          <w:noProof/>
        </w:rPr>
        <w:drawing>
          <wp:inline distT="0" distB="0" distL="0" distR="0" wp14:anchorId="4CCE1F30" wp14:editId="3D1A2C64">
            <wp:extent cx="2880360" cy="1699260"/>
            <wp:effectExtent l="19050" t="19050" r="1524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6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D3A5B" w14:textId="77777777" w:rsidR="009151A9" w:rsidRDefault="009151A9" w:rsidP="00507534">
      <w:pPr>
        <w:pStyle w:val="ExerciseStep"/>
        <w:numPr>
          <w:ilvl w:val="0"/>
          <w:numId w:val="0"/>
        </w:numPr>
        <w:ind w:left="90"/>
      </w:pPr>
    </w:p>
    <w:p w14:paraId="7F14A081" w14:textId="77777777" w:rsidR="00EE0767" w:rsidRDefault="00EE0767" w:rsidP="00507534">
      <w:pPr>
        <w:pStyle w:val="ListParagraph"/>
        <w:ind w:left="90"/>
      </w:pPr>
      <w:r>
        <w:t>The agent will run until you stop it by pressing Ctrl +C and/or shutdown the VM.</w:t>
      </w:r>
    </w:p>
    <w:p w14:paraId="555E60D5" w14:textId="77777777" w:rsidR="00EE0767" w:rsidRDefault="009151A9" w:rsidP="00507534">
      <w:pPr>
        <w:pStyle w:val="ExerciseNote"/>
        <w:ind w:left="90" w:right="90"/>
      </w:pPr>
      <w:r w:rsidRPr="00B05E98">
        <w:rPr>
          <w:b/>
        </w:rPr>
        <w:t>Note</w:t>
      </w:r>
      <w:r>
        <w:t>:</w:t>
      </w:r>
      <w:r w:rsidR="00EE0767">
        <w:t xml:space="preserve"> You will need to configure the agent only once. To run the agent, use </w:t>
      </w:r>
      <w:r w:rsidR="00EE0767" w:rsidRPr="00424A9F">
        <w:rPr>
          <w:b/>
        </w:rPr>
        <w:t>./run.sh</w:t>
      </w:r>
      <w:r w:rsidR="00EE0767">
        <w:t xml:space="preserve"> at the terminal window. To reconfigure the agent settings, use the </w:t>
      </w:r>
      <w:r w:rsidR="00EE0767" w:rsidRPr="00424A9F">
        <w:rPr>
          <w:b/>
        </w:rPr>
        <w:t>./configure.sh</w:t>
      </w:r>
      <w:r w:rsidR="00EE0767">
        <w:t xml:space="preserve"> script. </w:t>
      </w:r>
    </w:p>
    <w:p w14:paraId="20B5C1D8" w14:textId="13BE9B20" w:rsidR="00EE0767" w:rsidRDefault="00EE0767" w:rsidP="00507534">
      <w:pPr>
        <w:pStyle w:val="ExerciseNote"/>
        <w:ind w:left="90" w:right="90"/>
      </w:pPr>
      <w:r>
        <w:t xml:space="preserve">You’ll need to restart the agent manually each time you restart the VM. In a production situation you could configure the agent to start automatically as a daemon. </w:t>
      </w:r>
      <w:r w:rsidR="00EC3B93" w:rsidRPr="00E039DC">
        <w:t>Service mode is supported only in Ubuntu 16</w:t>
      </w:r>
      <w:r w:rsidR="00EC3B93">
        <w:t xml:space="preserve">. </w:t>
      </w:r>
      <w:r>
        <w:t>You’ll find notes on how to do this at the GitHub site for the agent listed earlier.</w:t>
      </w:r>
    </w:p>
    <w:p w14:paraId="77DA359C" w14:textId="77777777" w:rsidR="00EE0767" w:rsidRDefault="00EE0767" w:rsidP="00507534">
      <w:pPr>
        <w:pStyle w:val="ListParagraph"/>
        <w:ind w:left="90"/>
      </w:pPr>
      <w:r>
        <w:lastRenderedPageBreak/>
        <w:t xml:space="preserve">You can now run the build definition using the agent you have setup instead of the </w:t>
      </w:r>
      <w:r>
        <w:rPr>
          <w:b/>
        </w:rPr>
        <w:t xml:space="preserve">hosted </w:t>
      </w:r>
      <w:r>
        <w:t>agent.</w:t>
      </w:r>
    </w:p>
    <w:p w14:paraId="0947A014" w14:textId="77777777" w:rsidR="00EE0767" w:rsidRDefault="00EE0767" w:rsidP="00507534">
      <w:pPr>
        <w:ind w:left="90"/>
      </w:pPr>
    </w:p>
    <w:p w14:paraId="1BD4E33A" w14:textId="4E79A189" w:rsidR="0057535B" w:rsidRDefault="007B07AA" w:rsidP="00507534">
      <w:pPr>
        <w:ind w:left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6D120" wp14:editId="71016F9F">
                <wp:simplePos x="0" y="0"/>
                <wp:positionH relativeFrom="column">
                  <wp:posOffset>180975</wp:posOffset>
                </wp:positionH>
                <wp:positionV relativeFrom="paragraph">
                  <wp:posOffset>3239135</wp:posOffset>
                </wp:positionV>
                <wp:extent cx="4358640" cy="568960"/>
                <wp:effectExtent l="0" t="0" r="22860" b="2159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64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F1942" w14:textId="77777777" w:rsidR="007B07AA" w:rsidRDefault="007B07AA" w:rsidP="007B07AA">
                            <w:pPr>
                              <w:pStyle w:val="ppBodyTex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To give feedback please write to </w:t>
                            </w:r>
                            <w:hyperlink r:id="rId26" w:history="1">
                              <w:r w:rsidRPr="00381E63">
                                <w:rPr>
                                  <w:rStyle w:val="Hyperlink"/>
                                </w:rPr>
                                <w:t>devopsdemos@microsoft.com</w:t>
                              </w:r>
                            </w:hyperlink>
                          </w:p>
                          <w:p w14:paraId="0858A377" w14:textId="1C6E675E" w:rsidR="007B07AA" w:rsidRPr="00FA2056" w:rsidRDefault="007B07AA" w:rsidP="007B07AA">
                            <w:pPr>
                              <w:pStyle w:val="ppNumberLis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Copyright ©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 \@ "yyyy" </w:instrText>
                            </w:r>
                            <w:r>
                              <w:fldChar w:fldCharType="separate"/>
                            </w:r>
                            <w:r w:rsidR="00916E94">
                              <w:rPr>
                                <w:noProof/>
                              </w:rPr>
                              <w:t>2016</w:t>
                            </w:r>
                            <w:r>
                              <w:fldChar w:fldCharType="end"/>
                            </w:r>
                            <w:r>
                              <w:t xml:space="preserve"> by Microsoft Corporation. All rights reserved.</w:t>
                            </w:r>
                          </w:p>
                          <w:p w14:paraId="4B83BF55" w14:textId="77777777" w:rsidR="007B07AA" w:rsidRDefault="007B07AA" w:rsidP="007B07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6D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255.05pt;width:343.2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">
                <v:textbox>
                  <w:txbxContent>
                    <w:p w14:paraId="115F1942" w14:textId="77777777" w:rsidR="007B07AA" w:rsidRDefault="007B07AA" w:rsidP="007B07AA">
                      <w:pPr>
                        <w:pStyle w:val="ppBodyText"/>
                        <w:numPr>
                          <w:ilvl w:val="0"/>
                          <w:numId w:val="0"/>
                        </w:numPr>
                      </w:pPr>
                      <w:r>
                        <w:t xml:space="preserve">To give feedback please write to </w:t>
                      </w:r>
                      <w:hyperlink r:id="rId27" w:history="1">
                        <w:r w:rsidRPr="00381E63">
                          <w:rPr>
                            <w:rStyle w:val="Hyperlink"/>
                          </w:rPr>
                          <w:t>devopsdemos@microsoft.com</w:t>
                        </w:r>
                      </w:hyperlink>
                    </w:p>
                    <w:p w14:paraId="0858A377" w14:textId="1C6E675E" w:rsidR="007B07AA" w:rsidRPr="00FA2056" w:rsidRDefault="007B07AA" w:rsidP="007B07AA">
                      <w:pPr>
                        <w:pStyle w:val="ppNumberList"/>
                        <w:numPr>
                          <w:ilvl w:val="0"/>
                          <w:numId w:val="0"/>
                        </w:numPr>
                      </w:pPr>
                      <w:r>
                        <w:t xml:space="preserve">Copyright © </w:t>
                      </w:r>
                      <w:r>
                        <w:fldChar w:fldCharType="begin"/>
                      </w:r>
                      <w:r>
                        <w:instrText xml:space="preserve"> DATE  \@ "yyyy" </w:instrText>
                      </w:r>
                      <w:r>
                        <w:fldChar w:fldCharType="separate"/>
                      </w:r>
                      <w:r w:rsidR="00916E94">
                        <w:rPr>
                          <w:noProof/>
                        </w:rPr>
                        <w:t>2016</w:t>
                      </w:r>
                      <w:r>
                        <w:fldChar w:fldCharType="end"/>
                      </w:r>
                      <w:r>
                        <w:t xml:space="preserve"> by Microsoft Corporation. All rights reserved.</w:t>
                      </w:r>
                    </w:p>
                    <w:p w14:paraId="4B83BF55" w14:textId="77777777" w:rsidR="007B07AA" w:rsidRDefault="007B07AA" w:rsidP="007B07AA"/>
                  </w:txbxContent>
                </v:textbox>
              </v:shape>
            </w:pict>
          </mc:Fallback>
        </mc:AlternateContent>
      </w:r>
    </w:p>
    <w:sectPr w:rsidR="0057535B" w:rsidSect="0057535B">
      <w:footerReference w:type="defaul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13691" w14:textId="77777777" w:rsidR="00C55845" w:rsidRDefault="00C55845" w:rsidP="0057535B">
      <w:pPr>
        <w:spacing w:after="0" w:line="240" w:lineRule="auto"/>
      </w:pPr>
      <w:r>
        <w:separator/>
      </w:r>
    </w:p>
  </w:endnote>
  <w:endnote w:type="continuationSeparator" w:id="0">
    <w:p w14:paraId="38F502CB" w14:textId="77777777" w:rsidR="00C55845" w:rsidRDefault="00C55845" w:rsidP="00575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C5C5E" w14:textId="3E2FE991" w:rsidR="0057535B" w:rsidRDefault="005753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0351E6" wp14:editId="0769D254">
              <wp:simplePos x="0" y="0"/>
              <wp:positionH relativeFrom="column">
                <wp:posOffset>-190501</wp:posOffset>
              </wp:positionH>
              <wp:positionV relativeFrom="paragraph">
                <wp:posOffset>-162560</wp:posOffset>
              </wp:positionV>
              <wp:extent cx="6296025" cy="0"/>
              <wp:effectExtent l="0" t="1905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31750" cmpd="dbl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AE14B64">
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2.5pt" from="-15pt,-12.8pt" to="480.75pt,-12.8pt" w14:anchorId="3F4F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">
              <v:stroke linestyle="thinThin"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01B697F7" wp14:editId="54F0A217">
          <wp:simplePos x="0" y="0"/>
          <wp:positionH relativeFrom="column">
            <wp:posOffset>0</wp:posOffset>
          </wp:positionH>
          <wp:positionV relativeFrom="paragraph">
            <wp:posOffset>-76835</wp:posOffset>
          </wp:positionV>
          <wp:extent cx="381000" cy="320675"/>
          <wp:effectExtent l="0" t="0" r="0" b="3175"/>
          <wp:wrapSquare wrapText="bothSides"/>
          <wp:docPr id="138" name="Picture 138" descr="https://mvapublicstorage.microsoft.com/tiles/MVA_Homepage_Tiles-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mvapublicstorage.microsoft.com/tiles/MVA_Homepage_Tiles-07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381000" cy="320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ptab w:relativeTo="margin" w:alignment="center" w:leader="none"/>
    </w:r>
    <w:r w:rsidRPr="0057535B">
      <w:t>Java Development on Linux with Visual Studio Team Services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C3B93" w:rsidRPr="00EC3B93">
      <w:rPr>
        <w:b/>
        <w:bCs/>
        <w:noProof/>
      </w:rPr>
      <w:t>8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3429D" w14:textId="77777777" w:rsidR="00C55845" w:rsidRDefault="00C55845" w:rsidP="0057535B">
      <w:pPr>
        <w:spacing w:after="0" w:line="240" w:lineRule="auto"/>
      </w:pPr>
      <w:r>
        <w:separator/>
      </w:r>
    </w:p>
  </w:footnote>
  <w:footnote w:type="continuationSeparator" w:id="0">
    <w:p w14:paraId="7943DAF0" w14:textId="77777777" w:rsidR="00C55845" w:rsidRDefault="00C55845" w:rsidP="00575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7636"/>
    <w:multiLevelType w:val="hybridMultilevel"/>
    <w:tmpl w:val="ABE88CD0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1EF2059"/>
    <w:multiLevelType w:val="multilevel"/>
    <w:tmpl w:val="F8A21E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C766CD"/>
    <w:multiLevelType w:val="multilevel"/>
    <w:tmpl w:val="F8A21E6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8814BD9"/>
    <w:multiLevelType w:val="hybridMultilevel"/>
    <w:tmpl w:val="1B68D6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7A8626E4"/>
    <w:multiLevelType w:val="multilevel"/>
    <w:tmpl w:val="D1FA2490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6" w15:restartNumberingAfterBreak="0">
    <w:nsid w:val="7C62074A"/>
    <w:multiLevelType w:val="hybridMultilevel"/>
    <w:tmpl w:val="AA68DF02"/>
    <w:lvl w:ilvl="0" w:tplc="D0BA0AC0">
      <w:start w:val="1"/>
      <w:numFmt w:val="decimal"/>
      <w:pStyle w:val="Exercise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809B1"/>
    <w:multiLevelType w:val="hybridMultilevel"/>
    <w:tmpl w:val="ECB6A9B8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6"/>
    <w:lvlOverride w:ilvl="0">
      <w:startOverride w:val="1"/>
    </w:lvlOverride>
  </w:num>
  <w:num w:numId="2">
    <w:abstractNumId w:val="2"/>
  </w:num>
  <w:num w:numId="3">
    <w:abstractNumId w:val="7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7"/>
    <w:rsid w:val="00061B6C"/>
    <w:rsid w:val="000C4B0A"/>
    <w:rsid w:val="00104B9B"/>
    <w:rsid w:val="00153FA5"/>
    <w:rsid w:val="002249C7"/>
    <w:rsid w:val="00244B11"/>
    <w:rsid w:val="002A72E6"/>
    <w:rsid w:val="002C0964"/>
    <w:rsid w:val="00307C8E"/>
    <w:rsid w:val="00374A76"/>
    <w:rsid w:val="003B21B8"/>
    <w:rsid w:val="0041033D"/>
    <w:rsid w:val="00471D30"/>
    <w:rsid w:val="004D028C"/>
    <w:rsid w:val="004E245A"/>
    <w:rsid w:val="004E33DF"/>
    <w:rsid w:val="00507534"/>
    <w:rsid w:val="0056186E"/>
    <w:rsid w:val="0057535B"/>
    <w:rsid w:val="0063308D"/>
    <w:rsid w:val="006714DB"/>
    <w:rsid w:val="00681714"/>
    <w:rsid w:val="00703A59"/>
    <w:rsid w:val="00730F40"/>
    <w:rsid w:val="00785B42"/>
    <w:rsid w:val="007934DB"/>
    <w:rsid w:val="007B07AA"/>
    <w:rsid w:val="008753E2"/>
    <w:rsid w:val="00882EA5"/>
    <w:rsid w:val="008F11FF"/>
    <w:rsid w:val="009151A9"/>
    <w:rsid w:val="00916E94"/>
    <w:rsid w:val="00934A7D"/>
    <w:rsid w:val="009439A4"/>
    <w:rsid w:val="00950C8B"/>
    <w:rsid w:val="009568A0"/>
    <w:rsid w:val="00987AD6"/>
    <w:rsid w:val="009A3656"/>
    <w:rsid w:val="00A67BD3"/>
    <w:rsid w:val="00A92B21"/>
    <w:rsid w:val="00AD51D8"/>
    <w:rsid w:val="00AF0D3D"/>
    <w:rsid w:val="00B054F0"/>
    <w:rsid w:val="00B43085"/>
    <w:rsid w:val="00B4720C"/>
    <w:rsid w:val="00B86872"/>
    <w:rsid w:val="00BC1CF1"/>
    <w:rsid w:val="00C22BA8"/>
    <w:rsid w:val="00C4454D"/>
    <w:rsid w:val="00C55845"/>
    <w:rsid w:val="00C83816"/>
    <w:rsid w:val="00CE7CAA"/>
    <w:rsid w:val="00D36B40"/>
    <w:rsid w:val="00D90C80"/>
    <w:rsid w:val="00E0051A"/>
    <w:rsid w:val="00E039DC"/>
    <w:rsid w:val="00E7202E"/>
    <w:rsid w:val="00EC3B93"/>
    <w:rsid w:val="00EE0767"/>
    <w:rsid w:val="00EF6BA6"/>
    <w:rsid w:val="00FC7708"/>
    <w:rsid w:val="2961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34150"/>
  <w15:chartTrackingRefBased/>
  <w15:docId w15:val="{C2149D2E-A9F9-4579-A120-DCCEDFDD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535B"/>
  </w:style>
  <w:style w:type="paragraph" w:styleId="Heading1">
    <w:name w:val="heading 1"/>
    <w:basedOn w:val="Normal"/>
    <w:next w:val="Normal"/>
    <w:link w:val="Heading1Char"/>
    <w:uiPriority w:val="9"/>
    <w:qFormat/>
    <w:rsid w:val="007B07AA"/>
    <w:pPr>
      <w:outlineLvl w:val="0"/>
    </w:pPr>
    <w:rPr>
      <w:rFonts w:ascii="Arial Narrow" w:eastAsiaTheme="majorEastAsia" w:hAnsi="Arial Narrow" w:cstheme="majorBidi"/>
      <w:b/>
      <w:i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34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767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OLTitle1">
    <w:name w:val="HOL Title 1"/>
    <w:basedOn w:val="Normal"/>
    <w:rsid w:val="0057535B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 w:bidi="en-US"/>
    </w:rPr>
  </w:style>
  <w:style w:type="paragraph" w:styleId="Header">
    <w:name w:val="header"/>
    <w:basedOn w:val="Normal"/>
    <w:link w:val="HeaderChar"/>
    <w:uiPriority w:val="99"/>
    <w:unhideWhenUsed/>
    <w:rsid w:val="00575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35B"/>
  </w:style>
  <w:style w:type="paragraph" w:styleId="Footer">
    <w:name w:val="footer"/>
    <w:basedOn w:val="Normal"/>
    <w:link w:val="FooterChar"/>
    <w:uiPriority w:val="99"/>
    <w:unhideWhenUsed/>
    <w:rsid w:val="00575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35B"/>
  </w:style>
  <w:style w:type="character" w:customStyle="1" w:styleId="Heading2Char">
    <w:name w:val="Heading 2 Char"/>
    <w:basedOn w:val="DefaultParagraphFont"/>
    <w:link w:val="Heading2"/>
    <w:uiPriority w:val="9"/>
    <w:rsid w:val="00507534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E0767"/>
    <w:rPr>
      <w:b/>
    </w:rPr>
  </w:style>
  <w:style w:type="character" w:styleId="Hyperlink">
    <w:name w:val="Hyperlink"/>
    <w:basedOn w:val="DefaultParagraphFont"/>
    <w:uiPriority w:val="99"/>
    <w:unhideWhenUsed/>
    <w:rsid w:val="00EE076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E0767"/>
    <w:pPr>
      <w:ind w:left="720"/>
      <w:contextualSpacing/>
    </w:pPr>
  </w:style>
  <w:style w:type="paragraph" w:customStyle="1" w:styleId="ExerciseStep">
    <w:name w:val="Exercise Step"/>
    <w:basedOn w:val="ListParagraph"/>
    <w:link w:val="ExerciseStepChar"/>
    <w:qFormat/>
    <w:rsid w:val="00EE0767"/>
    <w:pPr>
      <w:numPr>
        <w:numId w:val="1"/>
      </w:numPr>
      <w:spacing w:after="80"/>
      <w:contextualSpacing w:val="0"/>
    </w:pPr>
  </w:style>
  <w:style w:type="paragraph" w:customStyle="1" w:styleId="ExerciseStepFigure">
    <w:name w:val="Exercise Step Figure"/>
    <w:basedOn w:val="Normal"/>
    <w:next w:val="ExerciseStep"/>
    <w:qFormat/>
    <w:rsid w:val="00EE0767"/>
  </w:style>
  <w:style w:type="paragraph" w:customStyle="1" w:styleId="ExerciseNote">
    <w:name w:val="Exercise Note"/>
    <w:basedOn w:val="Normal"/>
    <w:next w:val="ExerciseStep"/>
    <w:qFormat/>
    <w:rsid w:val="00EE0767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E2EFD9" w:themeFill="accent6" w:themeFillTint="33"/>
      <w:spacing w:before="240" w:after="240"/>
      <w:ind w:left="1440" w:right="1440"/>
    </w:pPr>
  </w:style>
  <w:style w:type="paragraph" w:customStyle="1" w:styleId="Node">
    <w:name w:val="Node"/>
    <w:basedOn w:val="ExerciseNote"/>
    <w:link w:val="NodeChar"/>
    <w:qFormat/>
    <w:rsid w:val="00EE0767"/>
    <w:pPr>
      <w:shd w:val="clear" w:color="auto" w:fill="BDD6EE" w:themeFill="accent1" w:themeFillTint="66"/>
      <w:ind w:left="0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0767"/>
  </w:style>
  <w:style w:type="character" w:customStyle="1" w:styleId="ExerciseStepChar">
    <w:name w:val="Exercise Step Char"/>
    <w:basedOn w:val="ListParagraphChar"/>
    <w:link w:val="ExerciseStep"/>
    <w:rsid w:val="00EE0767"/>
  </w:style>
  <w:style w:type="character" w:customStyle="1" w:styleId="NodeChar">
    <w:name w:val="Node Char"/>
    <w:basedOn w:val="ExerciseStepChar"/>
    <w:link w:val="Node"/>
    <w:rsid w:val="009151A9"/>
    <w:rPr>
      <w:i/>
      <w:shd w:val="clear" w:color="auto" w:fill="BDD6EE" w:themeFill="accent1" w:themeFillTint="66"/>
    </w:rPr>
  </w:style>
  <w:style w:type="character" w:customStyle="1" w:styleId="Heading1Char">
    <w:name w:val="Heading 1 Char"/>
    <w:basedOn w:val="DefaultParagraphFont"/>
    <w:link w:val="Heading1"/>
    <w:uiPriority w:val="9"/>
    <w:rsid w:val="007B07AA"/>
    <w:rPr>
      <w:rFonts w:ascii="Arial Narrow" w:eastAsiaTheme="majorEastAsia" w:hAnsi="Arial Narrow" w:cstheme="majorBidi"/>
      <w:b/>
      <w:i/>
      <w:sz w:val="40"/>
      <w:szCs w:val="32"/>
    </w:rPr>
  </w:style>
  <w:style w:type="paragraph" w:customStyle="1" w:styleId="ppBodyText">
    <w:name w:val="pp Body Text"/>
    <w:link w:val="ppBodyTextChar"/>
    <w:qFormat/>
    <w:rsid w:val="007B07AA"/>
    <w:pPr>
      <w:numPr>
        <w:ilvl w:val="1"/>
        <w:numId w:val="4"/>
      </w:numPr>
      <w:spacing w:after="120" w:line="276" w:lineRule="auto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7B07AA"/>
    <w:pPr>
      <w:numPr>
        <w:ilvl w:val="0"/>
      </w:numPr>
      <w:pBdr>
        <w:top w:val="single" w:sz="2" w:space="1" w:color="C0C0C0"/>
      </w:pBdr>
      <w:tabs>
        <w:tab w:val="clear" w:pos="173"/>
        <w:tab w:val="clear" w:pos="1440"/>
        <w:tab w:val="num" w:pos="360"/>
      </w:tabs>
      <w:spacing w:line="80" w:lineRule="exact"/>
      <w:ind w:left="754" w:right="4320" w:hanging="357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7B07AA"/>
    <w:pPr>
      <w:numPr>
        <w:ilvl w:val="1"/>
        <w:numId w:val="5"/>
      </w:numPr>
      <w:tabs>
        <w:tab w:val="left" w:pos="1440"/>
      </w:tabs>
      <w:spacing w:after="120" w:line="276" w:lineRule="auto"/>
      <w:ind w:left="754" w:hanging="357"/>
    </w:pPr>
    <w:rPr>
      <w:rFonts w:eastAsiaTheme="minorEastAsia"/>
      <w:lang w:bidi="en-US"/>
    </w:rPr>
  </w:style>
  <w:style w:type="paragraph" w:customStyle="1" w:styleId="ppNumberListIndent">
    <w:name w:val="pp Number List Indent"/>
    <w:basedOn w:val="ppNumberList"/>
    <w:rsid w:val="007B07AA"/>
    <w:pPr>
      <w:numPr>
        <w:ilvl w:val="2"/>
      </w:numPr>
      <w:tabs>
        <w:tab w:val="clear" w:pos="1440"/>
        <w:tab w:val="clear" w:pos="1757"/>
        <w:tab w:val="num" w:pos="36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7B07AA"/>
    <w:pPr>
      <w:numPr>
        <w:ilvl w:val="2"/>
      </w:numPr>
      <w:ind w:left="2160" w:hanging="180"/>
    </w:pPr>
  </w:style>
  <w:style w:type="paragraph" w:customStyle="1" w:styleId="ppBodyTextIndent2">
    <w:name w:val="pp Body Text Indent 2"/>
    <w:basedOn w:val="ppBodyTextIndent"/>
    <w:rsid w:val="007B07AA"/>
    <w:pPr>
      <w:numPr>
        <w:ilvl w:val="3"/>
      </w:numPr>
      <w:ind w:left="2880" w:hanging="360"/>
    </w:pPr>
  </w:style>
  <w:style w:type="character" w:customStyle="1" w:styleId="ppBodyTextChar">
    <w:name w:val="pp Body Text Char"/>
    <w:basedOn w:val="DefaultParagraphFont"/>
    <w:link w:val="ppBodyText"/>
    <w:locked/>
    <w:rsid w:val="007B07AA"/>
    <w:rPr>
      <w:rFonts w:eastAsiaTheme="minorEastAsia"/>
      <w:lang w:bidi="en-US"/>
    </w:rPr>
  </w:style>
  <w:style w:type="paragraph" w:customStyle="1" w:styleId="ppBodyTextIndent3">
    <w:name w:val="pp Body Text Indent 3"/>
    <w:basedOn w:val="ppBodyTextIndent2"/>
    <w:rsid w:val="007B07AA"/>
    <w:pPr>
      <w:numPr>
        <w:ilvl w:val="4"/>
      </w:numPr>
      <w:ind w:left="3600" w:hanging="360"/>
    </w:pPr>
  </w:style>
  <w:style w:type="paragraph" w:customStyle="1" w:styleId="ppNumberListIndent2">
    <w:name w:val="pp Number List Indent 2"/>
    <w:basedOn w:val="ppNumberListIndent"/>
    <w:qFormat/>
    <w:rsid w:val="007B07AA"/>
    <w:pPr>
      <w:numPr>
        <w:ilvl w:val="3"/>
      </w:numPr>
      <w:tabs>
        <w:tab w:val="clear" w:pos="3125"/>
        <w:tab w:val="num" w:pos="360"/>
      </w:tabs>
      <w:ind w:left="2115" w:hanging="357"/>
    </w:pPr>
  </w:style>
  <w:style w:type="character" w:customStyle="1" w:styleId="ppNumberListChar">
    <w:name w:val="pp Number List Char"/>
    <w:basedOn w:val="DefaultParagraphFont"/>
    <w:link w:val="ppNumberList"/>
    <w:rsid w:val="007B07AA"/>
    <w:rPr>
      <w:rFonts w:eastAsiaTheme="minorEastAsia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D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3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3D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90C8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568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hyperlink" Target="mailto:devopsdemos@microsoft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vsts-agent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hyperlink" Target="mailto:devopsdemos@microsoft.com" TargetMode="Externa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aj\Documents\Custom%20Office%20Templates\VSTS%20Java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497F-DA75-4799-8DEF-D683C216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VSTS Java Lab.dotx</Template>
  <TotalTime>739</TotalTime>
  <Pages>8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Hridayraj</dc:creator>
  <cp:keywords/>
  <dc:description/>
  <cp:lastModifiedBy>Sachin Hridayraj</cp:lastModifiedBy>
  <cp:revision>46</cp:revision>
  <dcterms:created xsi:type="dcterms:W3CDTF">2016-03-10T06:33:00Z</dcterms:created>
  <dcterms:modified xsi:type="dcterms:W3CDTF">2016-08-19T19:42:00Z</dcterms:modified>
</cp:coreProperties>
</file>